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01707" w14:textId="77777777" w:rsidR="00340A74" w:rsidRDefault="00340A74" w:rsidP="00EE5DBE">
      <w:pPr>
        <w:rPr>
          <w:b/>
          <w:sz w:val="22"/>
          <w:szCs w:val="22"/>
          <w:lang w:val="es-PE"/>
        </w:rPr>
      </w:pPr>
    </w:p>
    <w:p w14:paraId="438045E1" w14:textId="77777777" w:rsidR="00B65DB5" w:rsidRPr="00B65DB5" w:rsidRDefault="00B65DB5" w:rsidP="00EE5DBE">
      <w:pPr>
        <w:rPr>
          <w:b/>
          <w:sz w:val="22"/>
          <w:szCs w:val="22"/>
          <w:lang w:val="es-PE"/>
        </w:rPr>
      </w:pPr>
      <w:r w:rsidRPr="00B65DB5">
        <w:rPr>
          <w:b/>
          <w:sz w:val="22"/>
          <w:szCs w:val="22"/>
          <w:lang w:val="es-PE"/>
        </w:rPr>
        <w:t xml:space="preserve">Solicitud </w:t>
      </w:r>
      <w:proofErr w:type="spellStart"/>
      <w:r w:rsidRPr="00B65DB5">
        <w:rPr>
          <w:b/>
          <w:sz w:val="22"/>
          <w:szCs w:val="22"/>
          <w:lang w:val="es-PE"/>
        </w:rPr>
        <w:t>N°</w:t>
      </w:r>
      <w:proofErr w:type="spellEnd"/>
      <w:r w:rsidRPr="00B65DB5">
        <w:rPr>
          <w:b/>
          <w:sz w:val="22"/>
          <w:szCs w:val="22"/>
          <w:lang w:val="es-PE"/>
        </w:rPr>
        <w:t>:</w:t>
      </w:r>
      <w:r w:rsidR="00C53024">
        <w:rPr>
          <w:b/>
          <w:sz w:val="22"/>
          <w:szCs w:val="22"/>
          <w:lang w:val="es-PE"/>
        </w:rPr>
        <w:tab/>
      </w:r>
      <w:r w:rsidR="00D97EC9" w:rsidRPr="00D97EC9">
        <w:rPr>
          <w:sz w:val="22"/>
          <w:szCs w:val="22"/>
          <w:lang w:val="es-PE"/>
        </w:rPr>
        <w:t>0000</w:t>
      </w:r>
      <w:r w:rsidR="00C53024">
        <w:rPr>
          <w:sz w:val="22"/>
          <w:szCs w:val="22"/>
          <w:lang w:val="es-PE"/>
        </w:rPr>
        <w:t>0000</w:t>
      </w:r>
    </w:p>
    <w:p w14:paraId="2B059684" w14:textId="1C5B7068" w:rsidR="00B65DB5" w:rsidRPr="00B65DB5" w:rsidRDefault="00D97EC9" w:rsidP="00EE5DBE">
      <w:pPr>
        <w:rPr>
          <w:b/>
          <w:sz w:val="22"/>
          <w:szCs w:val="22"/>
          <w:lang w:val="es-PE"/>
        </w:rPr>
      </w:pPr>
      <w:r>
        <w:rPr>
          <w:b/>
          <w:sz w:val="22"/>
          <w:szCs w:val="22"/>
          <w:lang w:val="es-PE"/>
        </w:rPr>
        <w:t>Fecha:</w:t>
      </w:r>
      <w:r w:rsidR="00C53024">
        <w:rPr>
          <w:b/>
          <w:sz w:val="22"/>
          <w:szCs w:val="22"/>
          <w:lang w:val="es-PE"/>
        </w:rPr>
        <w:tab/>
      </w:r>
      <w:sdt>
        <w:sdtPr>
          <w:rPr>
            <w:b/>
          </w:rPr>
          <w:id w:val="1739671943"/>
          <w:placeholder>
            <w:docPart w:val="973F9CF90A3E43AEA90820473C4FF77E"/>
          </w:placeholder>
          <w:date w:fullDate="2020-09-17T00:00:00Z">
            <w:dateFormat w:val="dddd, dd' de 'MMMM' de 'yyyy"/>
            <w:lid w:val="es-PE"/>
            <w:storeMappedDataAs w:val="dateTime"/>
            <w:calendar w:val="gregorian"/>
          </w:date>
        </w:sdtPr>
        <w:sdtEndPr>
          <w:rPr>
            <w:sz w:val="22"/>
            <w:szCs w:val="22"/>
            <w:lang w:val="es-PE"/>
          </w:rPr>
        </w:sdtEndPr>
        <w:sdtContent>
          <w:r w:rsidR="008162C2">
            <w:rPr>
              <w:b/>
              <w:lang w:val="es-PE"/>
            </w:rPr>
            <w:t>jueves, 17 de Setiembre de 2020</w:t>
          </w:r>
        </w:sdtContent>
      </w:sdt>
    </w:p>
    <w:p w14:paraId="106C0E43" w14:textId="77777777" w:rsidR="00B65DB5" w:rsidRDefault="00B65DB5">
      <w:pPr>
        <w:rPr>
          <w:b/>
          <w:color w:val="FF0000"/>
          <w:lang w:val="es-PE"/>
        </w:rPr>
      </w:pPr>
    </w:p>
    <w:p w14:paraId="1C6BDEAF" w14:textId="77777777" w:rsidR="005A7197" w:rsidRPr="00C53024" w:rsidRDefault="00C53024" w:rsidP="00A40E25">
      <w:pPr>
        <w:numPr>
          <w:ilvl w:val="0"/>
          <w:numId w:val="4"/>
        </w:numPr>
        <w:ind w:left="426" w:hanging="426"/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Solicitante</w:t>
      </w:r>
      <w:r w:rsidR="00A40E25">
        <w:rPr>
          <w:b/>
          <w:sz w:val="22"/>
        </w:rPr>
        <w:t xml:space="preserve"> </w:t>
      </w:r>
      <w:r w:rsidR="00F22857" w:rsidRPr="00F22857">
        <w:rPr>
          <w:rFonts w:cs="Times New Roman"/>
          <w:color w:val="800000"/>
          <w:szCs w:val="20"/>
        </w:rPr>
        <w:t>(campo obligatorio)</w:t>
      </w:r>
    </w:p>
    <w:p w14:paraId="714A97D8" w14:textId="77777777" w:rsidR="00CE437F" w:rsidRDefault="00CE437F" w:rsidP="00B65DB5">
      <w:pPr>
        <w:jc w:val="both"/>
        <w:rPr>
          <w:b/>
          <w:sz w:val="22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4389"/>
        <w:gridCol w:w="4390"/>
      </w:tblGrid>
      <w:tr w:rsidR="00D97EC9" w14:paraId="72550F92" w14:textId="77777777" w:rsidTr="00C53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55B0231E" w14:textId="77777777" w:rsidR="00D97EC9" w:rsidRDefault="00D97EC9" w:rsidP="005C6FAB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Líder de Área</w:t>
            </w:r>
          </w:p>
        </w:tc>
        <w:tc>
          <w:tcPr>
            <w:tcW w:w="4390" w:type="dxa"/>
          </w:tcPr>
          <w:p w14:paraId="6140143B" w14:textId="77777777" w:rsidR="00D97EC9" w:rsidRDefault="00D97EC9" w:rsidP="005C6F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sz w:val="22"/>
              </w:rPr>
              <w:t>Presentado por</w:t>
            </w:r>
          </w:p>
        </w:tc>
      </w:tr>
      <w:tr w:rsidR="00D97EC9" w14:paraId="7E7D410F" w14:textId="77777777" w:rsidTr="00C5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06ED6B42" w14:textId="2B1DBD31" w:rsidR="00D97EC9" w:rsidRPr="00643220" w:rsidRDefault="00A7498B" w:rsidP="00643220">
            <w:pPr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Michael Cabanillas Vizconde</w:t>
            </w:r>
          </w:p>
        </w:tc>
        <w:tc>
          <w:tcPr>
            <w:tcW w:w="4390" w:type="dxa"/>
          </w:tcPr>
          <w:p w14:paraId="5ADA29AA" w14:textId="475A7C8D" w:rsidR="00D97EC9" w:rsidRDefault="008162C2" w:rsidP="00D97E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>
              <w:rPr>
                <w:b/>
                <w:sz w:val="22"/>
              </w:rPr>
              <w:t>Carlos Villacorta Padilla</w:t>
            </w:r>
          </w:p>
        </w:tc>
      </w:tr>
    </w:tbl>
    <w:p w14:paraId="2635E8A4" w14:textId="77777777" w:rsidR="00B65DB5" w:rsidRPr="004C41C0" w:rsidRDefault="00B65DB5" w:rsidP="00D97EC9">
      <w:pPr>
        <w:jc w:val="both"/>
        <w:rPr>
          <w:b/>
          <w:color w:val="800000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4389"/>
        <w:gridCol w:w="4390"/>
      </w:tblGrid>
      <w:tr w:rsidR="00C53024" w14:paraId="593A8D58" w14:textId="77777777" w:rsidTr="00C53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7D2AAFB8" w14:textId="77777777" w:rsidR="00C53024" w:rsidRDefault="00C53024" w:rsidP="005C6FAB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Área</w:t>
            </w:r>
          </w:p>
        </w:tc>
        <w:tc>
          <w:tcPr>
            <w:tcW w:w="4390" w:type="dxa"/>
          </w:tcPr>
          <w:p w14:paraId="69A4255F" w14:textId="77777777" w:rsidR="00C53024" w:rsidRDefault="00C53024" w:rsidP="005C6F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sz w:val="22"/>
              </w:rPr>
              <w:t>Fecha Requerida para</w:t>
            </w:r>
            <w:r w:rsidR="004C41C0">
              <w:rPr>
                <w:sz w:val="22"/>
              </w:rPr>
              <w:t xml:space="preserve"> </w:t>
            </w:r>
            <w:r w:rsidR="004C41C0" w:rsidRPr="001D7DBA">
              <w:rPr>
                <w:rFonts w:cs="Times New Roman"/>
                <w:b w:val="0"/>
                <w:color w:val="800000"/>
                <w:szCs w:val="20"/>
              </w:rPr>
              <w:t>(campo opcional)</w:t>
            </w:r>
          </w:p>
        </w:tc>
      </w:tr>
      <w:tr w:rsidR="00C53024" w14:paraId="1D174095" w14:textId="77777777" w:rsidTr="00C5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364D4F06" w14:textId="42D9E480" w:rsidR="00C53024" w:rsidRPr="00D85C9C" w:rsidRDefault="00894497" w:rsidP="00D85C9C">
            <w:pPr>
              <w:tabs>
                <w:tab w:val="right" w:pos="4173"/>
              </w:tabs>
              <w:jc w:val="both"/>
              <w:rPr>
                <w:b w:val="0"/>
                <w:szCs w:val="20"/>
              </w:rPr>
            </w:pPr>
            <w:sdt>
              <w:sdtPr>
                <w:rPr>
                  <w:szCs w:val="20"/>
                </w:rPr>
                <w:id w:val="1590506681"/>
                <w:placeholder>
                  <w:docPart w:val="B8C7339909E44704A146EA1AE1F3B866"/>
                </w:placeholder>
                <w:dropDownList>
                  <w:listItem w:value="Elija una elemento."/>
                  <w:listItem w:displayText="Secretarìa Acadèmica" w:value="SA"/>
                  <w:listItem w:displayText="Fidelizaciòn" w:value="BU"/>
                  <w:listItem w:displayText="Facturaciòn y Cobranzas" w:value="FC"/>
                  <w:listItem w:displayText="Caja" w:value="C"/>
                  <w:listItem w:displayText="Comercial Pregrado" w:value="CP"/>
                  <w:listItem w:displayText="Comercial EPEC" w:value="EPEC"/>
                  <w:listItem w:displayText="Calidad Acadèmica" w:value="CA"/>
                  <w:listItem w:displayText="Direcciòn Acadèmica" w:value="DA"/>
                  <w:listItem w:displayText="Sistemas" w:value="SIS"/>
                </w:dropDownList>
              </w:sdtPr>
              <w:sdtEndPr/>
              <w:sdtContent>
                <w:r w:rsidR="00A7498B">
                  <w:rPr>
                    <w:szCs w:val="20"/>
                  </w:rPr>
                  <w:t>Sistemas</w:t>
                </w:r>
              </w:sdtContent>
            </w:sdt>
            <w:r w:rsidR="00D85C9C" w:rsidRPr="00D85C9C">
              <w:rPr>
                <w:b w:val="0"/>
                <w:szCs w:val="20"/>
              </w:rPr>
              <w:tab/>
            </w:r>
          </w:p>
        </w:tc>
        <w:tc>
          <w:tcPr>
            <w:tcW w:w="4390" w:type="dxa"/>
          </w:tcPr>
          <w:p w14:paraId="4EDD5BCA" w14:textId="0240B145" w:rsidR="00C53024" w:rsidRPr="00D85C9C" w:rsidRDefault="00894497" w:rsidP="00D85C9C">
            <w:pPr>
              <w:tabs>
                <w:tab w:val="right" w:pos="417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sdt>
              <w:sdtPr>
                <w:rPr>
                  <w:szCs w:val="20"/>
                </w:rPr>
                <w:id w:val="610710960"/>
                <w:placeholder>
                  <w:docPart w:val="973F9CF90A3E43AEA90820473C4FF77E"/>
                </w:placeholder>
                <w:date w:fullDate="2020-09-21T00:00:00Z">
                  <w:dateFormat w:val="dd/MM/yyyy"/>
                  <w:lid w:val="es-PE"/>
                  <w:storeMappedDataAs w:val="dateTime"/>
                  <w:calendar w:val="gregorian"/>
                </w:date>
              </w:sdtPr>
              <w:sdtEndPr/>
              <w:sdtContent>
                <w:r w:rsidR="008162C2">
                  <w:rPr>
                    <w:szCs w:val="20"/>
                    <w:lang w:val="es-PE"/>
                  </w:rPr>
                  <w:t>21/09/2020</w:t>
                </w:r>
              </w:sdtContent>
            </w:sdt>
            <w:r w:rsidR="00D85C9C" w:rsidRPr="00D85C9C">
              <w:rPr>
                <w:szCs w:val="20"/>
              </w:rPr>
              <w:tab/>
            </w:r>
          </w:p>
        </w:tc>
      </w:tr>
    </w:tbl>
    <w:p w14:paraId="201552B2" w14:textId="77777777" w:rsidR="005A7197" w:rsidRDefault="005A7197">
      <w:pPr>
        <w:jc w:val="both"/>
      </w:pPr>
    </w:p>
    <w:p w14:paraId="6D1243D6" w14:textId="77777777" w:rsidR="005A7197" w:rsidRPr="00C53024" w:rsidRDefault="00C53024" w:rsidP="00A40E25">
      <w:pPr>
        <w:numPr>
          <w:ilvl w:val="0"/>
          <w:numId w:val="4"/>
        </w:numPr>
        <w:ind w:left="426" w:hanging="426"/>
        <w:jc w:val="both"/>
        <w:rPr>
          <w:b/>
          <w:sz w:val="22"/>
          <w:u w:val="single"/>
        </w:rPr>
      </w:pPr>
      <w:r w:rsidRPr="00C53024">
        <w:rPr>
          <w:b/>
          <w:sz w:val="22"/>
          <w:u w:val="single"/>
        </w:rPr>
        <w:t>Objetivo</w:t>
      </w:r>
      <w:r>
        <w:rPr>
          <w:b/>
          <w:sz w:val="22"/>
          <w:u w:val="single"/>
        </w:rPr>
        <w:t>s y</w:t>
      </w:r>
      <w:r w:rsidRPr="00C53024">
        <w:rPr>
          <w:b/>
          <w:sz w:val="22"/>
          <w:u w:val="single"/>
        </w:rPr>
        <w:t xml:space="preserve"> </w:t>
      </w:r>
      <w:r>
        <w:rPr>
          <w:b/>
          <w:sz w:val="22"/>
          <w:u w:val="single"/>
        </w:rPr>
        <w:t>Funcionalidad</w:t>
      </w:r>
      <w:r w:rsidR="00F22857" w:rsidRPr="00F22857">
        <w:rPr>
          <w:b/>
          <w:sz w:val="22"/>
        </w:rPr>
        <w:t xml:space="preserve"> </w:t>
      </w:r>
      <w:r w:rsidR="00F22857" w:rsidRPr="00F22857">
        <w:rPr>
          <w:rFonts w:cs="Times New Roman"/>
          <w:color w:val="800000"/>
          <w:szCs w:val="20"/>
        </w:rPr>
        <w:t>(campo obligatorio)</w:t>
      </w:r>
    </w:p>
    <w:p w14:paraId="70C16C63" w14:textId="77777777" w:rsidR="00F22857" w:rsidRDefault="00F22857" w:rsidP="00F22857">
      <w:pPr>
        <w:jc w:val="both"/>
        <w:rPr>
          <w:b/>
          <w:sz w:val="22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4106"/>
        <w:gridCol w:w="2268"/>
        <w:gridCol w:w="2405"/>
      </w:tblGrid>
      <w:tr w:rsidR="00C84B99" w14:paraId="692DC755" w14:textId="77777777" w:rsidTr="00C84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76817B6" w14:textId="77777777" w:rsidR="00C84B99" w:rsidRDefault="00C84B99" w:rsidP="00C84B99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Aplicativo</w:t>
            </w:r>
          </w:p>
        </w:tc>
        <w:tc>
          <w:tcPr>
            <w:tcW w:w="2268" w:type="dxa"/>
          </w:tcPr>
          <w:p w14:paraId="7F6283CB" w14:textId="77777777" w:rsidR="00C84B99" w:rsidRDefault="00C84B99" w:rsidP="00C84B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sz w:val="22"/>
              </w:rPr>
              <w:t>Afecta a</w:t>
            </w:r>
          </w:p>
        </w:tc>
        <w:tc>
          <w:tcPr>
            <w:tcW w:w="2405" w:type="dxa"/>
          </w:tcPr>
          <w:p w14:paraId="01670B6B" w14:textId="77777777" w:rsidR="00C84B99" w:rsidRDefault="00A440EC" w:rsidP="00C84B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</w:tr>
      <w:tr w:rsidR="00C84B99" w14:paraId="6146F5AB" w14:textId="77777777" w:rsidTr="00C84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C450251" w14:textId="5A4C16F6" w:rsidR="00C84B99" w:rsidRPr="00A440EC" w:rsidRDefault="00894497" w:rsidP="00A440EC">
            <w:pPr>
              <w:tabs>
                <w:tab w:val="right" w:pos="3890"/>
              </w:tabs>
              <w:jc w:val="both"/>
              <w:rPr>
                <w:b w:val="0"/>
                <w:szCs w:val="20"/>
              </w:rPr>
            </w:pPr>
            <w:sdt>
              <w:sdtPr>
                <w:rPr>
                  <w:szCs w:val="20"/>
                </w:rPr>
                <w:id w:val="1383216656"/>
                <w:placeholder>
                  <w:docPart w:val="19C997A3D58E45308075CD212F8BEB4A"/>
                </w:placeholder>
                <w:dropDownList>
                  <w:listItem w:value="Elija un elemento."/>
                  <w:listItem w:displayText="Arturo  FOX Cajamarca" w:value="Arturo  FOX Cajamarca"/>
                  <w:listItem w:displayText="Arturo  FOX Lima Norte" w:value="Arturo  FOX Lima Norte"/>
                  <w:listItem w:displayText="Arturo  FOX Lima Centro" w:value="Arturo  FOX Lima Centro"/>
                  <w:listItem w:displayText="Arturo  FOX Trujillo" w:value="Arturo  FOX Trujillo"/>
                  <w:listItem w:displayText="CRM Dynamics" w:value="CRM Dynamics"/>
                  <w:listItem w:displayText="PeopleSoft" w:value="PeopleSoft"/>
                  <w:listItem w:displayText="Spring" w:value="Spring"/>
                  <w:listItem w:displayText="Carga Masiva Deudas (WIN)" w:value="Carga Masiva Deudas (WIN)"/>
                  <w:listItem w:displayText="Banco (WIN)" w:value="Banco (WIN)"/>
                  <w:listItem w:displayText="WinSpring" w:value="WinSpring"/>
                  <w:listItem w:displayText="Arturo Web" w:value="Arturo Web"/>
                  <w:listItem w:displayText="Encuesta Docente" w:value="Encuesta Docente"/>
                  <w:listItem w:displayText="Encuesta Docente Web" w:value="Encuesta Docente Web"/>
                  <w:listItem w:displayText="Encuesta SVA" w:value="Encuesta SVA"/>
                  <w:listItem w:displayText="Portal Administrativo EPEC" w:value="Portal Administrativo EPEC"/>
                  <w:listItem w:displayText="Portal Administrativo (Dirección)" w:value="Portal Administrativo (Dirección)"/>
                  <w:listItem w:displayText="Portal Docente" w:value="Portal Docente"/>
                  <w:listItem w:displayText="Portal Padres" w:value="Portal Padres"/>
                  <w:listItem w:displayText="Reservas Online" w:value="Reservas Online"/>
                  <w:listItem w:displayText="WBF/WIF" w:value="WBF/WIF"/>
                  <w:listItem w:displayText="SIGCO" w:value="SIGCO"/>
                  <w:listItem w:displayText="Intranet" w:value="Intranet"/>
                  <w:listItem w:displayText="Directorio Telefónico" w:value="Directorio Telefónico"/>
                  <w:listItem w:displayText="Indecopi" w:value="Indecopi"/>
                  <w:listItem w:displayText="Sistema de Asistencias" w:value="Sistema de Asistencias"/>
                  <w:listItem w:displayText="Matrícula en Línea" w:value="Matrícula en Línea"/>
                  <w:listItem w:displayText="Generador de Contraseñas" w:value="Generador de Contraseñas"/>
                  <w:listItem w:displayText="Sistema de Help Desk" w:value="Sistema de Help Desk"/>
                  <w:listItem w:displayText="Generador de Deudas" w:value="Generador de Deudas"/>
                  <w:listItem w:displayText="AdminSite" w:value="AdminSite"/>
                  <w:listItem w:displayText="Encuesta de Liderazgo" w:value="Encuesta de Liderazgo"/>
                </w:dropDownList>
              </w:sdtPr>
              <w:sdtEndPr/>
              <w:sdtContent>
                <w:r w:rsidR="00F7386A">
                  <w:rPr>
                    <w:szCs w:val="20"/>
                  </w:rPr>
                  <w:t>Intranet</w:t>
                </w:r>
              </w:sdtContent>
            </w:sdt>
            <w:r w:rsidR="00A440EC" w:rsidRPr="00A440EC">
              <w:rPr>
                <w:b w:val="0"/>
                <w:szCs w:val="20"/>
              </w:rPr>
              <w:tab/>
            </w:r>
          </w:p>
        </w:tc>
        <w:sdt>
          <w:sdtPr>
            <w:rPr>
              <w:szCs w:val="20"/>
            </w:rPr>
            <w:id w:val="-5912638"/>
            <w:placeholder>
              <w:docPart w:val="D01CF6B6F3BA49D79EF8BBA2A0A2F1AB"/>
            </w:placeholder>
            <w:dropDownList>
              <w:listItem w:value="Elija un elemento."/>
              <w:listItem w:displayText="Sede UPNT" w:value="UPNT"/>
              <w:listItem w:displayText="Sede UPNC" w:value="UPNC"/>
              <w:listItem w:displayText="Sede UPNL" w:value="UPNL"/>
              <w:listItem w:displayText="Sede UPNLC" w:value="UPNLC"/>
              <w:listItem w:displayText="Todas" w:value="Todas"/>
            </w:dropDownList>
          </w:sdtPr>
          <w:sdtEndPr/>
          <w:sdtContent>
            <w:tc>
              <w:tcPr>
                <w:tcW w:w="2268" w:type="dxa"/>
              </w:tcPr>
              <w:p w14:paraId="1E7694BA" w14:textId="77777777" w:rsidR="00C84B99" w:rsidRPr="00C84B99" w:rsidRDefault="00324C5A" w:rsidP="00C84B99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szCs w:val="20"/>
                  </w:rPr>
                </w:pPr>
                <w:r>
                  <w:rPr>
                    <w:szCs w:val="20"/>
                  </w:rPr>
                  <w:t>Todas</w:t>
                </w:r>
              </w:p>
            </w:tc>
          </w:sdtContent>
        </w:sdt>
        <w:tc>
          <w:tcPr>
            <w:tcW w:w="2405" w:type="dxa"/>
          </w:tcPr>
          <w:p w14:paraId="463458FE" w14:textId="77777777" w:rsidR="00C84B99" w:rsidRPr="00C84B99" w:rsidRDefault="00894497" w:rsidP="00C84B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sdt>
              <w:sdtPr>
                <w:rPr>
                  <w:szCs w:val="20"/>
                </w:rPr>
                <w:id w:val="1210460712"/>
                <w:placeholder>
                  <w:docPart w:val="51D9AB1EF88D4AC28B89673C8C1489EE"/>
                </w:placeholder>
                <w:dropDownList>
                  <w:listItem w:value="Elija un elemento."/>
                  <w:listItem w:displayText="UPN" w:value="UPN"/>
                  <w:listItem w:displayText="Académico" w:value="Académico"/>
                  <w:listItem w:displayText="Eventos" w:value="Eventos"/>
                  <w:listItem w:displayText="Financiero" w:value="Financiero"/>
                  <w:listItem w:displayText="Sistemas" w:value="Sistemas"/>
                  <w:listItem w:displayText="Administrativo" w:value="Administrativo"/>
                  <w:listItem w:displayText="Ventas" w:value="Ventas"/>
                  <w:listItem w:displayText="Recursos Humanos" w:value="Recursos Humanos"/>
                  <w:listItem w:displayText="Marketing" w:value="Marketing"/>
                  <w:listItem w:displayText="Rectorado" w:value="Rectorado"/>
                </w:dropDownList>
              </w:sdtPr>
              <w:sdtEndPr/>
              <w:sdtContent>
                <w:r w:rsidR="00324C5A">
                  <w:rPr>
                    <w:szCs w:val="20"/>
                  </w:rPr>
                  <w:t>UPN</w:t>
                </w:r>
              </w:sdtContent>
            </w:sdt>
          </w:p>
        </w:tc>
      </w:tr>
    </w:tbl>
    <w:p w14:paraId="7A4B8273" w14:textId="77777777" w:rsidR="00F22857" w:rsidRDefault="00F22857" w:rsidP="00F22857">
      <w:pPr>
        <w:jc w:val="both"/>
        <w:rPr>
          <w:b/>
          <w:sz w:val="22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8779"/>
      </w:tblGrid>
      <w:tr w:rsidR="00F22857" w14:paraId="33EB133D" w14:textId="77777777" w:rsidTr="006F0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3DD8741B" w14:textId="77777777" w:rsidR="00F22857" w:rsidRDefault="00F22857" w:rsidP="005C6FAB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Funcionalidad</w:t>
            </w:r>
          </w:p>
        </w:tc>
      </w:tr>
      <w:tr w:rsidR="00F22857" w:rsidRPr="00910C0F" w14:paraId="3614B882" w14:textId="77777777" w:rsidTr="006F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16D2F52F" w14:textId="1AE1AD61" w:rsidR="005C6FAB" w:rsidRPr="00910C0F" w:rsidRDefault="00A7498B" w:rsidP="00E63BAF">
            <w:pPr>
              <w:rPr>
                <w:sz w:val="22"/>
              </w:rPr>
            </w:pPr>
            <w:r>
              <w:rPr>
                <w:sz w:val="22"/>
              </w:rPr>
              <w:t>Actualiza</w:t>
            </w:r>
            <w:r w:rsidR="00DA7FC6">
              <w:rPr>
                <w:sz w:val="22"/>
              </w:rPr>
              <w:t>r vista</w:t>
            </w:r>
            <w:r>
              <w:rPr>
                <w:sz w:val="22"/>
              </w:rPr>
              <w:t xml:space="preserve"> </w:t>
            </w:r>
            <w:r w:rsidR="008162C2" w:rsidRPr="008162C2">
              <w:rPr>
                <w:sz w:val="22"/>
              </w:rPr>
              <w:t>PS_MATRICULA_CUOTAINICIAL</w:t>
            </w:r>
            <w:r w:rsidR="00064D6A">
              <w:rPr>
                <w:sz w:val="22"/>
              </w:rPr>
              <w:t xml:space="preserve"> en </w:t>
            </w:r>
            <w:proofErr w:type="spellStart"/>
            <w:r w:rsidR="00064D6A">
              <w:rPr>
                <w:sz w:val="22"/>
              </w:rPr>
              <w:t>Snowflake</w:t>
            </w:r>
            <w:proofErr w:type="spellEnd"/>
          </w:p>
        </w:tc>
      </w:tr>
    </w:tbl>
    <w:p w14:paraId="53F7220D" w14:textId="77777777" w:rsidR="00F22857" w:rsidRPr="00910C0F" w:rsidRDefault="00F22857" w:rsidP="00F22857">
      <w:pPr>
        <w:jc w:val="both"/>
        <w:rPr>
          <w:b/>
          <w:sz w:val="22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8779"/>
      </w:tblGrid>
      <w:tr w:rsidR="00FC1888" w14:paraId="616CAE4B" w14:textId="77777777" w:rsidTr="006A0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4AE229DC" w14:textId="77777777" w:rsidR="00FC1888" w:rsidRDefault="00FC1888" w:rsidP="006A08FC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Motivo</w:t>
            </w:r>
          </w:p>
        </w:tc>
      </w:tr>
      <w:tr w:rsidR="00FC1888" w14:paraId="14864556" w14:textId="77777777" w:rsidTr="006A0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21675721" w14:textId="1465F4D5" w:rsidR="00FC1888" w:rsidRPr="00F22857" w:rsidRDefault="00A7498B" w:rsidP="000C70FA">
            <w:pPr>
              <w:rPr>
                <w:sz w:val="22"/>
              </w:rPr>
            </w:pPr>
            <w:r w:rsidRPr="00A7498B">
              <w:rPr>
                <w:sz w:val="22"/>
              </w:rPr>
              <w:t xml:space="preserve">Actualizar vista </w:t>
            </w:r>
            <w:r w:rsidR="008162C2" w:rsidRPr="008162C2">
              <w:rPr>
                <w:sz w:val="22"/>
              </w:rPr>
              <w:t>PS_MATRICULA_CUOTAINICIAL</w:t>
            </w:r>
            <w:r w:rsidRPr="00A7498B">
              <w:rPr>
                <w:sz w:val="22"/>
              </w:rPr>
              <w:t xml:space="preserve"> en </w:t>
            </w:r>
            <w:proofErr w:type="spellStart"/>
            <w:r w:rsidRPr="00A7498B">
              <w:rPr>
                <w:sz w:val="22"/>
              </w:rPr>
              <w:t>Snowflake</w:t>
            </w:r>
            <w:proofErr w:type="spellEnd"/>
            <w:r>
              <w:rPr>
                <w:sz w:val="22"/>
              </w:rPr>
              <w:t xml:space="preserve"> para luego ser consumida por </w:t>
            </w:r>
            <w:r w:rsidR="008162C2">
              <w:rPr>
                <w:sz w:val="22"/>
              </w:rPr>
              <w:t>la reportería Cognos y reportería CRM</w:t>
            </w:r>
            <w:r>
              <w:rPr>
                <w:sz w:val="22"/>
              </w:rPr>
              <w:t>.</w:t>
            </w:r>
          </w:p>
        </w:tc>
      </w:tr>
    </w:tbl>
    <w:p w14:paraId="7E1EBE7E" w14:textId="77777777" w:rsidR="00FC1888" w:rsidRDefault="00FC1888" w:rsidP="00F22857">
      <w:pPr>
        <w:jc w:val="both"/>
        <w:rPr>
          <w:b/>
          <w:sz w:val="22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8779"/>
      </w:tblGrid>
      <w:tr w:rsidR="00DE1E39" w14:paraId="2B9ED341" w14:textId="77777777" w:rsidTr="004E1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7C7EE832" w14:textId="77777777" w:rsidR="00DE1E39" w:rsidRDefault="00B434F0" w:rsidP="00B434F0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Condición de P</w:t>
            </w:r>
            <w:r w:rsidR="00DE1E39">
              <w:rPr>
                <w:sz w:val="22"/>
              </w:rPr>
              <w:t>robación</w:t>
            </w:r>
          </w:p>
        </w:tc>
      </w:tr>
      <w:tr w:rsidR="00DE1E39" w14:paraId="3B65B7BE" w14:textId="77777777" w:rsidTr="004E1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071B3FA8" w14:textId="38A8A5EA" w:rsidR="00DE1E39" w:rsidRPr="00F22857" w:rsidRDefault="001524A5" w:rsidP="00DE1E39">
            <w:pPr>
              <w:rPr>
                <w:sz w:val="22"/>
              </w:rPr>
            </w:pPr>
            <w:r>
              <w:rPr>
                <w:sz w:val="22"/>
              </w:rPr>
              <w:t xml:space="preserve">Que </w:t>
            </w:r>
            <w:r w:rsidR="00DA7FC6">
              <w:rPr>
                <w:sz w:val="22"/>
              </w:rPr>
              <w:t>la vista tenga la misma estructura de la tabla, con datos completos.</w:t>
            </w:r>
          </w:p>
        </w:tc>
      </w:tr>
    </w:tbl>
    <w:p w14:paraId="4846D834" w14:textId="77777777" w:rsidR="00DE1E39" w:rsidRDefault="00DE1E39" w:rsidP="00F22857">
      <w:pPr>
        <w:jc w:val="both"/>
        <w:rPr>
          <w:b/>
          <w:sz w:val="22"/>
        </w:rPr>
      </w:pPr>
    </w:p>
    <w:p w14:paraId="60E1171C" w14:textId="77777777" w:rsidR="005A7197" w:rsidRPr="00C53024" w:rsidRDefault="00C53024" w:rsidP="00A40E25">
      <w:pPr>
        <w:numPr>
          <w:ilvl w:val="0"/>
          <w:numId w:val="4"/>
        </w:numPr>
        <w:ind w:left="426" w:hanging="426"/>
        <w:jc w:val="both"/>
        <w:rPr>
          <w:b/>
          <w:sz w:val="22"/>
          <w:u w:val="single"/>
        </w:rPr>
      </w:pPr>
      <w:r w:rsidRPr="00C53024">
        <w:rPr>
          <w:b/>
          <w:sz w:val="22"/>
          <w:u w:val="single"/>
        </w:rPr>
        <w:t>Observaciones Adi</w:t>
      </w:r>
      <w:r>
        <w:rPr>
          <w:b/>
          <w:sz w:val="22"/>
          <w:u w:val="single"/>
        </w:rPr>
        <w:t>cionales</w:t>
      </w:r>
      <w:r w:rsidR="00F22857">
        <w:rPr>
          <w:szCs w:val="20"/>
        </w:rPr>
        <w:t xml:space="preserve"> </w:t>
      </w:r>
      <w:r w:rsidR="00F22857" w:rsidRPr="00F22857">
        <w:rPr>
          <w:rFonts w:cs="Times New Roman"/>
          <w:color w:val="800000"/>
          <w:szCs w:val="20"/>
        </w:rPr>
        <w:t xml:space="preserve">(campo </w:t>
      </w:r>
      <w:r w:rsidR="00F22857">
        <w:rPr>
          <w:rFonts w:cs="Times New Roman"/>
          <w:color w:val="800000"/>
          <w:szCs w:val="20"/>
        </w:rPr>
        <w:t>opcional</w:t>
      </w:r>
      <w:r w:rsidR="00F22857" w:rsidRPr="00F22857">
        <w:rPr>
          <w:rFonts w:cs="Times New Roman"/>
          <w:color w:val="800000"/>
          <w:szCs w:val="20"/>
        </w:rPr>
        <w:t>)</w:t>
      </w:r>
    </w:p>
    <w:p w14:paraId="36406D4E" w14:textId="77777777" w:rsidR="00CC7460" w:rsidRDefault="00CC7460" w:rsidP="00A40E25">
      <w:pPr>
        <w:jc w:val="both"/>
        <w:rPr>
          <w:b/>
          <w:sz w:val="22"/>
        </w:rPr>
      </w:pPr>
    </w:p>
    <w:tbl>
      <w:tblPr>
        <w:tblStyle w:val="Tabladecuadrcula4-nfasis41"/>
        <w:tblW w:w="8789" w:type="dxa"/>
        <w:tblLayout w:type="fixed"/>
        <w:tblLook w:val="0000" w:firstRow="0" w:lastRow="0" w:firstColumn="0" w:lastColumn="0" w:noHBand="0" w:noVBand="0"/>
      </w:tblPr>
      <w:tblGrid>
        <w:gridCol w:w="8789"/>
      </w:tblGrid>
      <w:tr w:rsidR="005A7197" w14:paraId="13CA640C" w14:textId="77777777" w:rsidTr="00A40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9" w:type="dxa"/>
          </w:tcPr>
          <w:p w14:paraId="60AE24E6" w14:textId="77777777" w:rsidR="005A7197" w:rsidRDefault="005A7197">
            <w:pPr>
              <w:jc w:val="both"/>
            </w:pPr>
            <w:r>
              <w:rPr>
                <w:sz w:val="16"/>
              </w:rPr>
              <w:t>Incluir cualquier otra información que pueda ser útil para la evaluación, o dimensionamiento del proyecto, así como para un mejor entendimiento del mismo.</w:t>
            </w:r>
          </w:p>
        </w:tc>
      </w:tr>
    </w:tbl>
    <w:p w14:paraId="566CE7B1" w14:textId="77777777" w:rsidR="005A7197" w:rsidRDefault="005A7197">
      <w:pPr>
        <w:jc w:val="both"/>
      </w:pPr>
    </w:p>
    <w:p w14:paraId="2B014825" w14:textId="77777777" w:rsidR="00530A92" w:rsidRPr="00A40E25" w:rsidRDefault="00A40E25" w:rsidP="00A40E25">
      <w:pPr>
        <w:numPr>
          <w:ilvl w:val="0"/>
          <w:numId w:val="4"/>
        </w:numPr>
        <w:ind w:left="426" w:hanging="426"/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Firmas</w:t>
      </w:r>
      <w:r w:rsidRPr="00A40E25">
        <w:rPr>
          <w:b/>
          <w:sz w:val="22"/>
        </w:rPr>
        <w:t xml:space="preserve"> </w:t>
      </w:r>
      <w:r w:rsidRPr="00F22857">
        <w:rPr>
          <w:rFonts w:cs="Times New Roman"/>
          <w:color w:val="800000"/>
          <w:szCs w:val="20"/>
        </w:rPr>
        <w:t>(campo obligatorio)</w:t>
      </w:r>
    </w:p>
    <w:p w14:paraId="6B397AEC" w14:textId="77777777" w:rsidR="00A40E25" w:rsidRDefault="00A40E25" w:rsidP="00A40E25">
      <w:pPr>
        <w:jc w:val="both"/>
      </w:pPr>
    </w:p>
    <w:tbl>
      <w:tblPr>
        <w:tblStyle w:val="Tabladecuadrcula1clara-nfasis41"/>
        <w:tblW w:w="0" w:type="auto"/>
        <w:tblLook w:val="04A0" w:firstRow="1" w:lastRow="0" w:firstColumn="1" w:lastColumn="0" w:noHBand="0" w:noVBand="1"/>
      </w:tblPr>
      <w:tblGrid>
        <w:gridCol w:w="2909"/>
        <w:gridCol w:w="2909"/>
        <w:gridCol w:w="2911"/>
      </w:tblGrid>
      <w:tr w:rsidR="00074A1E" w:rsidRPr="00A40E25" w14:paraId="6DC2E8C9" w14:textId="77777777" w:rsidTr="00026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172D9484" w14:textId="3812E353" w:rsidR="00074A1E" w:rsidRPr="00740636" w:rsidRDefault="00074A1E" w:rsidP="00074A1E">
            <w:pPr>
              <w:jc w:val="center"/>
              <w:rPr>
                <w:sz w:val="22"/>
              </w:rPr>
            </w:pPr>
            <w:r>
              <w:rPr>
                <w:sz w:val="22"/>
              </w:rPr>
              <w:t>Michael Cabanillas</w:t>
            </w:r>
            <w:r w:rsidR="00A7498B">
              <w:rPr>
                <w:sz w:val="22"/>
              </w:rPr>
              <w:t xml:space="preserve"> Vizconde</w:t>
            </w:r>
          </w:p>
        </w:tc>
        <w:tc>
          <w:tcPr>
            <w:tcW w:w="2909" w:type="dxa"/>
          </w:tcPr>
          <w:p w14:paraId="4AA74B44" w14:textId="4F32F31D" w:rsidR="00074A1E" w:rsidRPr="00F7386A" w:rsidRDefault="00A7498B" w:rsidP="00074A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u w:val="single"/>
              </w:rPr>
            </w:pPr>
            <w:r>
              <w:rPr>
                <w:sz w:val="22"/>
              </w:rPr>
              <w:t>Michael Cabanillas Vizconde</w:t>
            </w:r>
          </w:p>
        </w:tc>
        <w:tc>
          <w:tcPr>
            <w:tcW w:w="2911" w:type="dxa"/>
          </w:tcPr>
          <w:p w14:paraId="7580EAF6" w14:textId="6A4E1948" w:rsidR="00074A1E" w:rsidRPr="00740636" w:rsidRDefault="008162C2" w:rsidP="002262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Carlos Villacorta Padilla</w:t>
            </w:r>
          </w:p>
        </w:tc>
      </w:tr>
    </w:tbl>
    <w:tbl>
      <w:tblPr>
        <w:tblStyle w:val="Tabladecuadrcula4-nfasis41"/>
        <w:tblW w:w="8727" w:type="dxa"/>
        <w:tblLook w:val="04A0" w:firstRow="1" w:lastRow="0" w:firstColumn="1" w:lastColumn="0" w:noHBand="0" w:noVBand="1"/>
      </w:tblPr>
      <w:tblGrid>
        <w:gridCol w:w="2909"/>
        <w:gridCol w:w="2909"/>
        <w:gridCol w:w="2909"/>
      </w:tblGrid>
      <w:tr w:rsidR="00A114F6" w:rsidRPr="00A40E25" w14:paraId="33C71794" w14:textId="77777777" w:rsidTr="00A11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696945F4" w14:textId="77777777" w:rsidR="00A114F6" w:rsidRPr="00A40E25" w:rsidRDefault="00A114F6" w:rsidP="00A114F6">
            <w:pPr>
              <w:jc w:val="center"/>
              <w:rPr>
                <w:sz w:val="22"/>
              </w:rPr>
            </w:pPr>
            <w:r w:rsidRPr="00A40E25">
              <w:rPr>
                <w:sz w:val="22"/>
              </w:rPr>
              <w:t>Responsable de Cartera</w:t>
            </w:r>
          </w:p>
        </w:tc>
        <w:tc>
          <w:tcPr>
            <w:tcW w:w="2909" w:type="dxa"/>
          </w:tcPr>
          <w:p w14:paraId="06AD80E1" w14:textId="77777777" w:rsidR="00A114F6" w:rsidRPr="00A40E25" w:rsidRDefault="00A114F6" w:rsidP="00A114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A40E25">
              <w:rPr>
                <w:sz w:val="22"/>
              </w:rPr>
              <w:t>Líder del Área Solicitante</w:t>
            </w:r>
          </w:p>
        </w:tc>
        <w:tc>
          <w:tcPr>
            <w:tcW w:w="2909" w:type="dxa"/>
          </w:tcPr>
          <w:p w14:paraId="4935E60B" w14:textId="77777777" w:rsidR="00A114F6" w:rsidRPr="00A40E25" w:rsidRDefault="00A114F6" w:rsidP="00A114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A40E25">
              <w:rPr>
                <w:sz w:val="22"/>
              </w:rPr>
              <w:t>Usuario Solicitante</w:t>
            </w:r>
          </w:p>
        </w:tc>
      </w:tr>
    </w:tbl>
    <w:p w14:paraId="77E04B99" w14:textId="77777777" w:rsidR="000F053A" w:rsidRDefault="000F053A">
      <w:pPr>
        <w:rPr>
          <w:b/>
        </w:rPr>
      </w:pPr>
    </w:p>
    <w:sectPr w:rsidR="000F053A" w:rsidSect="00340A74">
      <w:headerReference w:type="default" r:id="rId7"/>
      <w:footerReference w:type="default" r:id="rId8"/>
      <w:pgSz w:w="11907" w:h="16840" w:code="9"/>
      <w:pgMar w:top="1560" w:right="1417" w:bottom="1417" w:left="1701" w:header="426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D78D5" w14:textId="77777777" w:rsidR="00894497" w:rsidRDefault="00894497">
      <w:r>
        <w:separator/>
      </w:r>
    </w:p>
  </w:endnote>
  <w:endnote w:type="continuationSeparator" w:id="0">
    <w:p w14:paraId="25BACE77" w14:textId="77777777" w:rsidR="00894497" w:rsidRDefault="00894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8613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7"/>
      <w:gridCol w:w="138"/>
      <w:gridCol w:w="4050"/>
      <w:gridCol w:w="1658"/>
    </w:tblGrid>
    <w:tr w:rsidR="00340A74" w:rsidRPr="00340A74" w14:paraId="46458C2C" w14:textId="77777777" w:rsidTr="00340A74">
      <w:trPr>
        <w:trHeight w:val="207"/>
      </w:trPr>
      <w:tc>
        <w:tcPr>
          <w:tcW w:w="2767" w:type="dxa"/>
          <w:hideMark/>
        </w:tcPr>
        <w:p w14:paraId="43E0F156" w14:textId="77777777" w:rsidR="00340A74" w:rsidRPr="00340A74" w:rsidRDefault="00340A74" w:rsidP="00994390">
          <w:pPr>
            <w:pStyle w:val="Encabezado"/>
            <w:rPr>
              <w:sz w:val="16"/>
              <w:szCs w:val="18"/>
            </w:rPr>
          </w:pPr>
          <w:r w:rsidRPr="00340A74">
            <w:rPr>
              <w:sz w:val="16"/>
              <w:szCs w:val="18"/>
            </w:rPr>
            <w:t>C</w:t>
          </w:r>
          <w:r w:rsidR="004045FA">
            <w:rPr>
              <w:sz w:val="16"/>
              <w:szCs w:val="18"/>
            </w:rPr>
            <w:t>ódigo:COR-F-SIS-DES</w:t>
          </w:r>
          <w:r w:rsidRPr="00340A74">
            <w:rPr>
              <w:sz w:val="16"/>
              <w:szCs w:val="18"/>
            </w:rPr>
            <w:t>-</w:t>
          </w:r>
          <w:r w:rsidRPr="004045FA">
            <w:rPr>
              <w:sz w:val="16"/>
              <w:szCs w:val="18"/>
            </w:rPr>
            <w:t>01.0</w:t>
          </w:r>
          <w:r w:rsidR="004045FA" w:rsidRPr="004045FA">
            <w:rPr>
              <w:sz w:val="16"/>
              <w:szCs w:val="18"/>
            </w:rPr>
            <w:t>2</w:t>
          </w:r>
        </w:p>
      </w:tc>
      <w:tc>
        <w:tcPr>
          <w:tcW w:w="4188" w:type="dxa"/>
          <w:gridSpan w:val="2"/>
          <w:hideMark/>
        </w:tcPr>
        <w:p w14:paraId="279741FE" w14:textId="77777777" w:rsidR="00340A74" w:rsidRPr="00340A74" w:rsidRDefault="00340A74" w:rsidP="00994390">
          <w:pPr>
            <w:pStyle w:val="Piedepgina"/>
            <w:rPr>
              <w:i/>
              <w:sz w:val="16"/>
              <w:szCs w:val="18"/>
            </w:rPr>
          </w:pPr>
          <w:r w:rsidRPr="00340A74">
            <w:rPr>
              <w:sz w:val="16"/>
              <w:szCs w:val="18"/>
            </w:rPr>
            <w:t>UNIVERSIDAD PRIVADA DEL NORTE S.A.C.</w:t>
          </w:r>
        </w:p>
      </w:tc>
      <w:tc>
        <w:tcPr>
          <w:tcW w:w="1658" w:type="dxa"/>
          <w:hideMark/>
        </w:tcPr>
        <w:p w14:paraId="70CB6744" w14:textId="77777777" w:rsidR="00340A74" w:rsidRPr="00340A74" w:rsidRDefault="00340A74" w:rsidP="00340A74">
          <w:pPr>
            <w:pStyle w:val="Piedepgina"/>
            <w:rPr>
              <w:sz w:val="16"/>
              <w:szCs w:val="18"/>
            </w:rPr>
          </w:pPr>
          <w:r w:rsidRPr="00340A74">
            <w:rPr>
              <w:sz w:val="16"/>
              <w:szCs w:val="18"/>
            </w:rPr>
            <w:t>Vigencia:</w:t>
          </w:r>
          <w:r>
            <w:rPr>
              <w:sz w:val="16"/>
              <w:szCs w:val="18"/>
            </w:rPr>
            <w:t>07</w:t>
          </w:r>
          <w:r w:rsidRPr="00340A74">
            <w:rPr>
              <w:sz w:val="16"/>
              <w:szCs w:val="18"/>
            </w:rPr>
            <w:t>/</w:t>
          </w:r>
          <w:r>
            <w:rPr>
              <w:sz w:val="16"/>
              <w:szCs w:val="18"/>
            </w:rPr>
            <w:t>10</w:t>
          </w:r>
          <w:r w:rsidRPr="00340A74">
            <w:rPr>
              <w:sz w:val="16"/>
              <w:szCs w:val="18"/>
            </w:rPr>
            <w:t>/</w:t>
          </w:r>
          <w:r>
            <w:rPr>
              <w:sz w:val="16"/>
              <w:szCs w:val="18"/>
            </w:rPr>
            <w:t>20</w:t>
          </w:r>
          <w:r w:rsidRPr="00340A74">
            <w:rPr>
              <w:sz w:val="16"/>
              <w:szCs w:val="18"/>
            </w:rPr>
            <w:t xml:space="preserve">14                </w:t>
          </w:r>
        </w:p>
      </w:tc>
    </w:tr>
    <w:tr w:rsidR="00340A74" w:rsidRPr="00340A74" w14:paraId="453E93D1" w14:textId="77777777" w:rsidTr="00340A74">
      <w:trPr>
        <w:trHeight w:val="312"/>
      </w:trPr>
      <w:tc>
        <w:tcPr>
          <w:tcW w:w="2905" w:type="dxa"/>
          <w:gridSpan w:val="2"/>
          <w:hideMark/>
        </w:tcPr>
        <w:p w14:paraId="751F402F" w14:textId="77777777" w:rsidR="00340A74" w:rsidRPr="00340A74" w:rsidRDefault="00340A74" w:rsidP="00994390">
          <w:pPr>
            <w:pStyle w:val="Encabezado"/>
            <w:rPr>
              <w:sz w:val="16"/>
              <w:szCs w:val="18"/>
            </w:rPr>
          </w:pPr>
          <w:r w:rsidRPr="00340A74">
            <w:rPr>
              <w:sz w:val="16"/>
              <w:szCs w:val="18"/>
            </w:rPr>
            <w:t xml:space="preserve">Pág.: </w:t>
          </w:r>
          <w:r w:rsidRPr="00340A74">
            <w:rPr>
              <w:rStyle w:val="Nmerodepgina"/>
              <w:sz w:val="16"/>
              <w:szCs w:val="18"/>
            </w:rPr>
            <w:t xml:space="preserve"> </w:t>
          </w:r>
          <w:r w:rsidRPr="00340A74">
            <w:rPr>
              <w:rStyle w:val="Nmerodepgina"/>
              <w:sz w:val="16"/>
              <w:szCs w:val="18"/>
            </w:rPr>
            <w:fldChar w:fldCharType="begin"/>
          </w:r>
          <w:r w:rsidRPr="00340A74">
            <w:rPr>
              <w:rStyle w:val="Nmerodepgina"/>
              <w:sz w:val="16"/>
              <w:szCs w:val="18"/>
            </w:rPr>
            <w:instrText xml:space="preserve"> PAGE </w:instrText>
          </w:r>
          <w:r w:rsidRPr="00340A74">
            <w:rPr>
              <w:rStyle w:val="Nmerodepgina"/>
              <w:sz w:val="16"/>
              <w:szCs w:val="18"/>
            </w:rPr>
            <w:fldChar w:fldCharType="separate"/>
          </w:r>
          <w:r w:rsidR="00074A1E">
            <w:rPr>
              <w:rStyle w:val="Nmerodepgina"/>
              <w:noProof/>
              <w:sz w:val="16"/>
              <w:szCs w:val="18"/>
            </w:rPr>
            <w:t>3</w:t>
          </w:r>
          <w:r w:rsidRPr="00340A74">
            <w:rPr>
              <w:rStyle w:val="Nmerodepgina"/>
              <w:sz w:val="16"/>
              <w:szCs w:val="18"/>
            </w:rPr>
            <w:fldChar w:fldCharType="end"/>
          </w:r>
          <w:r w:rsidRPr="00340A74">
            <w:rPr>
              <w:rStyle w:val="Nmerodepgina"/>
              <w:sz w:val="16"/>
              <w:szCs w:val="18"/>
            </w:rPr>
            <w:t xml:space="preserve"> de </w:t>
          </w:r>
          <w:r w:rsidRPr="00340A74">
            <w:rPr>
              <w:rStyle w:val="Nmerodepgina"/>
              <w:sz w:val="16"/>
              <w:szCs w:val="18"/>
            </w:rPr>
            <w:fldChar w:fldCharType="begin"/>
          </w:r>
          <w:r w:rsidRPr="00340A74">
            <w:rPr>
              <w:rStyle w:val="Nmerodepgina"/>
              <w:sz w:val="16"/>
              <w:szCs w:val="18"/>
            </w:rPr>
            <w:instrText xml:space="preserve"> NUMPAGES </w:instrText>
          </w:r>
          <w:r w:rsidRPr="00340A74">
            <w:rPr>
              <w:rStyle w:val="Nmerodepgina"/>
              <w:sz w:val="16"/>
              <w:szCs w:val="18"/>
            </w:rPr>
            <w:fldChar w:fldCharType="separate"/>
          </w:r>
          <w:r w:rsidR="00074A1E">
            <w:rPr>
              <w:rStyle w:val="Nmerodepgina"/>
              <w:noProof/>
              <w:sz w:val="16"/>
              <w:szCs w:val="18"/>
            </w:rPr>
            <w:t>3</w:t>
          </w:r>
          <w:r w:rsidRPr="00340A74">
            <w:rPr>
              <w:rStyle w:val="Nmerodepgina"/>
              <w:sz w:val="16"/>
              <w:szCs w:val="18"/>
            </w:rPr>
            <w:fldChar w:fldCharType="end"/>
          </w:r>
        </w:p>
      </w:tc>
      <w:tc>
        <w:tcPr>
          <w:tcW w:w="4050" w:type="dxa"/>
          <w:hideMark/>
        </w:tcPr>
        <w:p w14:paraId="4AEE40DC" w14:textId="77777777" w:rsidR="00340A74" w:rsidRPr="00340A74" w:rsidRDefault="004045FA" w:rsidP="00994390">
          <w:pPr>
            <w:pStyle w:val="Piedepgina"/>
            <w:rPr>
              <w:i/>
              <w:sz w:val="16"/>
              <w:szCs w:val="18"/>
            </w:rPr>
          </w:pPr>
          <w:r>
            <w:rPr>
              <w:i/>
              <w:sz w:val="16"/>
              <w:szCs w:val="18"/>
            </w:rPr>
            <w:t xml:space="preserve">           </w:t>
          </w:r>
          <w:r w:rsidR="00340A74" w:rsidRPr="00340A74">
            <w:rPr>
              <w:i/>
              <w:sz w:val="16"/>
              <w:szCs w:val="18"/>
            </w:rPr>
            <w:t>Prohibida su reproducción</w:t>
          </w:r>
        </w:p>
      </w:tc>
      <w:tc>
        <w:tcPr>
          <w:tcW w:w="1658" w:type="dxa"/>
          <w:hideMark/>
        </w:tcPr>
        <w:p w14:paraId="313B2671" w14:textId="77777777" w:rsidR="00340A74" w:rsidRPr="00340A74" w:rsidRDefault="00340A74" w:rsidP="00340A74">
          <w:pPr>
            <w:pStyle w:val="Piedepgina"/>
            <w:rPr>
              <w:sz w:val="16"/>
              <w:szCs w:val="18"/>
            </w:rPr>
          </w:pPr>
          <w:r w:rsidRPr="00340A74">
            <w:rPr>
              <w:sz w:val="16"/>
              <w:szCs w:val="18"/>
            </w:rPr>
            <w:t>Versión:   0</w:t>
          </w:r>
          <w:r w:rsidR="004045FA">
            <w:rPr>
              <w:sz w:val="16"/>
              <w:szCs w:val="18"/>
            </w:rPr>
            <w:t>1</w:t>
          </w:r>
          <w:r w:rsidRPr="00340A74">
            <w:rPr>
              <w:sz w:val="16"/>
              <w:szCs w:val="18"/>
            </w:rPr>
            <w:t xml:space="preserve">  </w:t>
          </w:r>
        </w:p>
      </w:tc>
    </w:tr>
  </w:tbl>
  <w:p w14:paraId="0CB99FCE" w14:textId="77777777" w:rsidR="004177C1" w:rsidRDefault="004177C1">
    <w:pPr>
      <w:pStyle w:val="Piedepgina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077350" w14:textId="77777777" w:rsidR="00894497" w:rsidRDefault="00894497">
      <w:r>
        <w:separator/>
      </w:r>
    </w:p>
  </w:footnote>
  <w:footnote w:type="continuationSeparator" w:id="0">
    <w:p w14:paraId="282A4196" w14:textId="77777777" w:rsidR="00894497" w:rsidRDefault="008944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26B36" w14:textId="77777777" w:rsidR="00340A74" w:rsidRDefault="00340A74">
    <w:pPr>
      <w:pStyle w:val="Encabezado"/>
      <w:rPr>
        <w:lang w:val="es-PE"/>
      </w:rPr>
    </w:pPr>
    <w:r>
      <w:rPr>
        <w:b/>
        <w:noProof/>
        <w:lang w:val="es-PE" w:eastAsia="es-PE"/>
      </w:rPr>
      <w:drawing>
        <wp:anchor distT="0" distB="0" distL="114300" distR="114300" simplePos="0" relativeHeight="251659264" behindDoc="0" locked="0" layoutInCell="1" allowOverlap="1" wp14:anchorId="53A27305" wp14:editId="1A237184">
          <wp:simplePos x="0" y="0"/>
          <wp:positionH relativeFrom="column">
            <wp:posOffset>1904365</wp:posOffset>
          </wp:positionH>
          <wp:positionV relativeFrom="paragraph">
            <wp:posOffset>-84455</wp:posOffset>
          </wp:positionV>
          <wp:extent cx="1790700" cy="572770"/>
          <wp:effectExtent l="0" t="0" r="0" b="0"/>
          <wp:wrapSquare wrapText="bothSides"/>
          <wp:docPr id="1" name="Imagen 1" descr="C:\Users\lbc\Desktop\upnorte_nuevo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Users\lbc\Desktop\upnorte_nuevo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FD7F254" w14:textId="77777777" w:rsidR="00340A74" w:rsidRDefault="00340A74">
    <w:pPr>
      <w:pStyle w:val="Encabezado"/>
      <w:rPr>
        <w:lang w:val="es-PE"/>
      </w:rPr>
    </w:pPr>
  </w:p>
  <w:p w14:paraId="6A782FCB" w14:textId="77777777" w:rsidR="00340A74" w:rsidRDefault="00340A74">
    <w:pPr>
      <w:pStyle w:val="Encabezado"/>
      <w:rPr>
        <w:lang w:val="es-PE"/>
      </w:rPr>
    </w:pPr>
  </w:p>
  <w:p w14:paraId="1FCE7031" w14:textId="77777777" w:rsidR="00340A74" w:rsidRDefault="00340A74">
    <w:pPr>
      <w:pStyle w:val="Encabezado"/>
      <w:rPr>
        <w:lang w:val="es-PE"/>
      </w:rPr>
    </w:pPr>
  </w:p>
  <w:p w14:paraId="4DB2BB6D" w14:textId="77777777" w:rsidR="00340A74" w:rsidRPr="00340A74" w:rsidRDefault="00340A74" w:rsidP="00D47A6A">
    <w:pPr>
      <w:pStyle w:val="Ttulo10"/>
    </w:pPr>
    <w:r w:rsidRPr="00340A74">
      <w:t xml:space="preserve">SOLICITUD DE SERVICIO </w:t>
    </w:r>
  </w:p>
  <w:p w14:paraId="5CCD2434" w14:textId="77777777" w:rsidR="00340A74" w:rsidRDefault="00340A74" w:rsidP="00D47A6A">
    <w:pPr>
      <w:pStyle w:val="Ttulo10"/>
    </w:pPr>
    <w:r w:rsidRPr="00340A74">
      <w:t>Desarrollo de Sistemas</w:t>
    </w:r>
  </w:p>
  <w:p w14:paraId="44F2D667" w14:textId="77777777" w:rsidR="00D47A6A" w:rsidRPr="00340A74" w:rsidRDefault="00894497" w:rsidP="00D47A6A">
    <w:pPr>
      <w:pStyle w:val="Ttulo10"/>
    </w:pPr>
    <w:r>
      <w:rPr>
        <w:sz w:val="16"/>
      </w:rPr>
      <w:pict w14:anchorId="507D827D">
        <v:rect id="_x0000_i1025" style="width:425.25pt;height:2.25pt" o:hralign="center" o:hrstd="t" o:hrnoshade="t" o:hr="t" fillcolor="silver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43110"/>
    <w:multiLevelType w:val="multilevel"/>
    <w:tmpl w:val="CFFEF11C"/>
    <w:lvl w:ilvl="0">
      <w:start w:val="1"/>
      <w:numFmt w:val="upperRoman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lowerLetter"/>
      <w:lvlText w:val="%3.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lowerRoman"/>
      <w:lvlText w:val="%4."/>
      <w:lvlJc w:val="left"/>
      <w:pPr>
        <w:tabs>
          <w:tab w:val="num" w:pos="2268"/>
        </w:tabs>
        <w:ind w:left="2268" w:hanging="567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AEE7DD1"/>
    <w:multiLevelType w:val="hybridMultilevel"/>
    <w:tmpl w:val="318C401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567B6"/>
    <w:multiLevelType w:val="hybridMultilevel"/>
    <w:tmpl w:val="C55CFBC6"/>
    <w:lvl w:ilvl="0" w:tplc="3F9A5B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63920"/>
    <w:multiLevelType w:val="hybridMultilevel"/>
    <w:tmpl w:val="14C2C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A7EF8"/>
    <w:multiLevelType w:val="multilevel"/>
    <w:tmpl w:val="D7A2EFDA"/>
    <w:lvl w:ilvl="0">
      <w:start w:val="1"/>
      <w:numFmt w:val="upperRoman"/>
      <w:lvlText w:val="%1.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none"/>
      <w:lvlText w:val="1."/>
      <w:lvlJc w:val="left"/>
      <w:pPr>
        <w:tabs>
          <w:tab w:val="num" w:pos="1361"/>
        </w:tabs>
        <w:ind w:left="1361" w:hanging="681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none"/>
      <w:lvlText w:val="a."/>
      <w:lvlJc w:val="left"/>
      <w:pPr>
        <w:tabs>
          <w:tab w:val="num" w:pos="2041"/>
        </w:tabs>
        <w:ind w:left="2041" w:hanging="680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none"/>
      <w:lvlText w:val="i."/>
      <w:lvlJc w:val="left"/>
      <w:pPr>
        <w:tabs>
          <w:tab w:val="num" w:pos="2722"/>
        </w:tabs>
        <w:ind w:left="2722" w:hanging="681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242432A5"/>
    <w:multiLevelType w:val="hybridMultilevel"/>
    <w:tmpl w:val="D2384080"/>
    <w:lvl w:ilvl="0" w:tplc="8F6EEB2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F7607E"/>
    <w:multiLevelType w:val="multilevel"/>
    <w:tmpl w:val="7312063A"/>
    <w:lvl w:ilvl="0">
      <w:start w:val="1"/>
      <w:numFmt w:val="upperRoman"/>
      <w:lvlText w:val="%1.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361"/>
        </w:tabs>
        <w:ind w:left="1361" w:hanging="681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lowerLetter"/>
      <w:lvlText w:val="%3."/>
      <w:lvlJc w:val="left"/>
      <w:pPr>
        <w:tabs>
          <w:tab w:val="num" w:pos="2041"/>
        </w:tabs>
        <w:ind w:left="2041" w:hanging="680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lowerRoman"/>
      <w:lvlText w:val="%4."/>
      <w:lvlJc w:val="left"/>
      <w:pPr>
        <w:tabs>
          <w:tab w:val="num" w:pos="2722"/>
        </w:tabs>
        <w:ind w:left="2722" w:hanging="681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3402"/>
        </w:tabs>
        <w:ind w:left="3402" w:hanging="680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41257C05"/>
    <w:multiLevelType w:val="hybridMultilevel"/>
    <w:tmpl w:val="E7B83B7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D605E"/>
    <w:multiLevelType w:val="hybridMultilevel"/>
    <w:tmpl w:val="318C401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B3943"/>
    <w:multiLevelType w:val="hybridMultilevel"/>
    <w:tmpl w:val="06B481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51545"/>
    <w:multiLevelType w:val="hybridMultilevel"/>
    <w:tmpl w:val="B2249942"/>
    <w:lvl w:ilvl="0" w:tplc="FC84F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EC09A9"/>
    <w:multiLevelType w:val="hybridMultilevel"/>
    <w:tmpl w:val="BE30BE98"/>
    <w:lvl w:ilvl="0" w:tplc="DB7CD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9"/>
  </w:num>
  <w:num w:numId="9">
    <w:abstractNumId w:val="5"/>
  </w:num>
  <w:num w:numId="10">
    <w:abstractNumId w:val="10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s-PE" w:vendorID="9" w:dllVersion="512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78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A74"/>
    <w:rsid w:val="000329AE"/>
    <w:rsid w:val="00045BAF"/>
    <w:rsid w:val="00050520"/>
    <w:rsid w:val="00053C1B"/>
    <w:rsid w:val="00053C70"/>
    <w:rsid w:val="00064D6A"/>
    <w:rsid w:val="00070264"/>
    <w:rsid w:val="00074A1E"/>
    <w:rsid w:val="00087D88"/>
    <w:rsid w:val="000A070E"/>
    <w:rsid w:val="000A653A"/>
    <w:rsid w:val="000C3FCD"/>
    <w:rsid w:val="000C4A8D"/>
    <w:rsid w:val="000C70FA"/>
    <w:rsid w:val="000C7C0D"/>
    <w:rsid w:val="000D0173"/>
    <w:rsid w:val="000E47F9"/>
    <w:rsid w:val="000E50AA"/>
    <w:rsid w:val="000F053A"/>
    <w:rsid w:val="000F1FBA"/>
    <w:rsid w:val="000F3E42"/>
    <w:rsid w:val="001031B0"/>
    <w:rsid w:val="00132BEB"/>
    <w:rsid w:val="00137D5E"/>
    <w:rsid w:val="001524A5"/>
    <w:rsid w:val="001554EE"/>
    <w:rsid w:val="0016141C"/>
    <w:rsid w:val="001B3E75"/>
    <w:rsid w:val="001D34DD"/>
    <w:rsid w:val="001D7DBA"/>
    <w:rsid w:val="001E2A80"/>
    <w:rsid w:val="001E6F87"/>
    <w:rsid w:val="001F3B81"/>
    <w:rsid w:val="00200EFE"/>
    <w:rsid w:val="00226260"/>
    <w:rsid w:val="002421DD"/>
    <w:rsid w:val="00243B29"/>
    <w:rsid w:val="00253F4E"/>
    <w:rsid w:val="00253FD8"/>
    <w:rsid w:val="00275C35"/>
    <w:rsid w:val="002A289D"/>
    <w:rsid w:val="002B13E0"/>
    <w:rsid w:val="002B703C"/>
    <w:rsid w:val="002B71E7"/>
    <w:rsid w:val="002C318B"/>
    <w:rsid w:val="002F3E05"/>
    <w:rsid w:val="00324C5A"/>
    <w:rsid w:val="00325F88"/>
    <w:rsid w:val="00327709"/>
    <w:rsid w:val="00340A74"/>
    <w:rsid w:val="00342050"/>
    <w:rsid w:val="00351310"/>
    <w:rsid w:val="003809C0"/>
    <w:rsid w:val="00380DBC"/>
    <w:rsid w:val="00396D8B"/>
    <w:rsid w:val="003A5CF4"/>
    <w:rsid w:val="003D6A36"/>
    <w:rsid w:val="003E4D7D"/>
    <w:rsid w:val="003E6E8D"/>
    <w:rsid w:val="003F7994"/>
    <w:rsid w:val="004045FA"/>
    <w:rsid w:val="004145B6"/>
    <w:rsid w:val="00415F9B"/>
    <w:rsid w:val="004176E7"/>
    <w:rsid w:val="004177C1"/>
    <w:rsid w:val="00420265"/>
    <w:rsid w:val="00421579"/>
    <w:rsid w:val="004418EA"/>
    <w:rsid w:val="00451383"/>
    <w:rsid w:val="004B3779"/>
    <w:rsid w:val="004C41C0"/>
    <w:rsid w:val="004D7428"/>
    <w:rsid w:val="004E6F4E"/>
    <w:rsid w:val="00503CD4"/>
    <w:rsid w:val="00515A44"/>
    <w:rsid w:val="00530A92"/>
    <w:rsid w:val="00531244"/>
    <w:rsid w:val="00552E8A"/>
    <w:rsid w:val="00562598"/>
    <w:rsid w:val="00581B1C"/>
    <w:rsid w:val="005A7197"/>
    <w:rsid w:val="005C6FAB"/>
    <w:rsid w:val="00603F3B"/>
    <w:rsid w:val="0063042D"/>
    <w:rsid w:val="00643220"/>
    <w:rsid w:val="0065683D"/>
    <w:rsid w:val="00664513"/>
    <w:rsid w:val="006D37BC"/>
    <w:rsid w:val="006E7FAF"/>
    <w:rsid w:val="006F213E"/>
    <w:rsid w:val="006F2F2A"/>
    <w:rsid w:val="00700675"/>
    <w:rsid w:val="00714A43"/>
    <w:rsid w:val="0071532D"/>
    <w:rsid w:val="007156F5"/>
    <w:rsid w:val="00725D72"/>
    <w:rsid w:val="00731EC8"/>
    <w:rsid w:val="007344C1"/>
    <w:rsid w:val="00741922"/>
    <w:rsid w:val="0074428F"/>
    <w:rsid w:val="007459E9"/>
    <w:rsid w:val="00755082"/>
    <w:rsid w:val="007847C5"/>
    <w:rsid w:val="0078669F"/>
    <w:rsid w:val="00787084"/>
    <w:rsid w:val="00795808"/>
    <w:rsid w:val="00797195"/>
    <w:rsid w:val="007A0807"/>
    <w:rsid w:val="007E6754"/>
    <w:rsid w:val="007F6EE0"/>
    <w:rsid w:val="00814DDC"/>
    <w:rsid w:val="008162C2"/>
    <w:rsid w:val="00845BD0"/>
    <w:rsid w:val="00851BCF"/>
    <w:rsid w:val="0086127D"/>
    <w:rsid w:val="008669F4"/>
    <w:rsid w:val="008720D1"/>
    <w:rsid w:val="00894497"/>
    <w:rsid w:val="008B3C9A"/>
    <w:rsid w:val="008D5124"/>
    <w:rsid w:val="008E4980"/>
    <w:rsid w:val="008F0F8E"/>
    <w:rsid w:val="00910C0F"/>
    <w:rsid w:val="00911148"/>
    <w:rsid w:val="00924811"/>
    <w:rsid w:val="00940D17"/>
    <w:rsid w:val="009411A5"/>
    <w:rsid w:val="009530F5"/>
    <w:rsid w:val="00953EAC"/>
    <w:rsid w:val="009641C4"/>
    <w:rsid w:val="00967623"/>
    <w:rsid w:val="009758AD"/>
    <w:rsid w:val="00977662"/>
    <w:rsid w:val="009922E7"/>
    <w:rsid w:val="009A0E4D"/>
    <w:rsid w:val="009A4E37"/>
    <w:rsid w:val="009C26F9"/>
    <w:rsid w:val="009C464F"/>
    <w:rsid w:val="009D0E27"/>
    <w:rsid w:val="009F5238"/>
    <w:rsid w:val="00A00A06"/>
    <w:rsid w:val="00A0235B"/>
    <w:rsid w:val="00A0652C"/>
    <w:rsid w:val="00A114F6"/>
    <w:rsid w:val="00A12F90"/>
    <w:rsid w:val="00A177CF"/>
    <w:rsid w:val="00A40E25"/>
    <w:rsid w:val="00A41664"/>
    <w:rsid w:val="00A440EC"/>
    <w:rsid w:val="00A4710F"/>
    <w:rsid w:val="00A7498B"/>
    <w:rsid w:val="00A85680"/>
    <w:rsid w:val="00AB647D"/>
    <w:rsid w:val="00AD3618"/>
    <w:rsid w:val="00AD3E54"/>
    <w:rsid w:val="00AE05F8"/>
    <w:rsid w:val="00AE36EB"/>
    <w:rsid w:val="00AF70AF"/>
    <w:rsid w:val="00B16E59"/>
    <w:rsid w:val="00B31EB1"/>
    <w:rsid w:val="00B3536C"/>
    <w:rsid w:val="00B434F0"/>
    <w:rsid w:val="00B56640"/>
    <w:rsid w:val="00B620C8"/>
    <w:rsid w:val="00B65DB5"/>
    <w:rsid w:val="00B95BF6"/>
    <w:rsid w:val="00B95E10"/>
    <w:rsid w:val="00BA378E"/>
    <w:rsid w:val="00BB00DB"/>
    <w:rsid w:val="00BB1E48"/>
    <w:rsid w:val="00BB2C13"/>
    <w:rsid w:val="00BB5021"/>
    <w:rsid w:val="00BB7472"/>
    <w:rsid w:val="00BE4441"/>
    <w:rsid w:val="00BF2440"/>
    <w:rsid w:val="00C04A14"/>
    <w:rsid w:val="00C056AA"/>
    <w:rsid w:val="00C0658E"/>
    <w:rsid w:val="00C21496"/>
    <w:rsid w:val="00C22AC6"/>
    <w:rsid w:val="00C23A54"/>
    <w:rsid w:val="00C23BDB"/>
    <w:rsid w:val="00C23C2E"/>
    <w:rsid w:val="00C31D60"/>
    <w:rsid w:val="00C37CFF"/>
    <w:rsid w:val="00C53024"/>
    <w:rsid w:val="00C84B99"/>
    <w:rsid w:val="00C876BA"/>
    <w:rsid w:val="00CB31E3"/>
    <w:rsid w:val="00CB5739"/>
    <w:rsid w:val="00CC7460"/>
    <w:rsid w:val="00CD4ED3"/>
    <w:rsid w:val="00CE086B"/>
    <w:rsid w:val="00CE437F"/>
    <w:rsid w:val="00CF7230"/>
    <w:rsid w:val="00CF7DCC"/>
    <w:rsid w:val="00D05233"/>
    <w:rsid w:val="00D057E9"/>
    <w:rsid w:val="00D10E8B"/>
    <w:rsid w:val="00D47A6A"/>
    <w:rsid w:val="00D53686"/>
    <w:rsid w:val="00D85C9C"/>
    <w:rsid w:val="00D92A3A"/>
    <w:rsid w:val="00D9611E"/>
    <w:rsid w:val="00D97EC9"/>
    <w:rsid w:val="00DA703E"/>
    <w:rsid w:val="00DA7FC6"/>
    <w:rsid w:val="00DC3BA3"/>
    <w:rsid w:val="00DE0F69"/>
    <w:rsid w:val="00DE1E39"/>
    <w:rsid w:val="00DF3A02"/>
    <w:rsid w:val="00DF694D"/>
    <w:rsid w:val="00E33151"/>
    <w:rsid w:val="00E55CDC"/>
    <w:rsid w:val="00E63BAF"/>
    <w:rsid w:val="00E83796"/>
    <w:rsid w:val="00EA19AF"/>
    <w:rsid w:val="00EC170D"/>
    <w:rsid w:val="00EE5DBE"/>
    <w:rsid w:val="00EF0475"/>
    <w:rsid w:val="00F22857"/>
    <w:rsid w:val="00F6189E"/>
    <w:rsid w:val="00F72EC5"/>
    <w:rsid w:val="00F7386A"/>
    <w:rsid w:val="00F811D0"/>
    <w:rsid w:val="00FA4AF5"/>
    <w:rsid w:val="00FB6486"/>
    <w:rsid w:val="00FC1888"/>
    <w:rsid w:val="00FD087E"/>
    <w:rsid w:val="00FF2858"/>
    <w:rsid w:val="00FF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A0D667"/>
  <w15:docId w15:val="{3E6DB553-4F8A-44E3-A316-E27FC7D3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0A92"/>
    <w:rPr>
      <w:rFonts w:ascii="Arial" w:hAnsi="Arial" w:cs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 w:cs="Times New Roman"/>
      <w:b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cs="Times New Roman"/>
      <w:b/>
      <w:sz w:val="22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customStyle="1" w:styleId="Ttulo10">
    <w:name w:val="Título1"/>
    <w:basedOn w:val="Normal"/>
    <w:qFormat/>
    <w:pPr>
      <w:jc w:val="center"/>
    </w:pPr>
    <w:rPr>
      <w:b/>
      <w:bCs/>
      <w:sz w:val="24"/>
      <w:lang w:val="es-PE"/>
    </w:rPr>
  </w:style>
  <w:style w:type="paragraph" w:styleId="Textoindependiente">
    <w:name w:val="Body Text"/>
    <w:basedOn w:val="Normal"/>
    <w:rPr>
      <w:rFonts w:cs="Times New Roman"/>
      <w:sz w:val="16"/>
      <w:szCs w:val="20"/>
    </w:rPr>
  </w:style>
  <w:style w:type="paragraph" w:styleId="Textodeglobo">
    <w:name w:val="Balloon Text"/>
    <w:basedOn w:val="Normal"/>
    <w:link w:val="TextodegloboCar"/>
    <w:rsid w:val="009922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922E7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rsid w:val="00C2149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21496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C21496"/>
    <w:rPr>
      <w:rFonts w:ascii="Arial" w:hAnsi="Arial" w:cs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2149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C21496"/>
    <w:rPr>
      <w:rFonts w:ascii="Arial" w:hAnsi="Arial" w:cs="Arial"/>
      <w:b/>
      <w:bCs/>
      <w:lang w:val="es-ES" w:eastAsia="es-ES"/>
    </w:rPr>
  </w:style>
  <w:style w:type="table" w:styleId="Tablaconcuadrcula">
    <w:name w:val="Table Grid"/>
    <w:basedOn w:val="Tablanormal"/>
    <w:rsid w:val="00C214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lista7concolores1">
    <w:name w:val="Tabla de lista 7 con colores1"/>
    <w:basedOn w:val="Tablanormal"/>
    <w:uiPriority w:val="52"/>
    <w:rsid w:val="00053C1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uadrculadetablaclara1">
    <w:name w:val="Cuadrícula de tabla clara1"/>
    <w:basedOn w:val="Tablanormal"/>
    <w:uiPriority w:val="40"/>
    <w:rsid w:val="00053C1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decuadrcula5oscura-nfasis41">
    <w:name w:val="Tabla de cuadrícula 5 oscura - Énfasis 41"/>
    <w:basedOn w:val="Tablanormal"/>
    <w:uiPriority w:val="50"/>
    <w:rsid w:val="00053C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Prrafodelista">
    <w:name w:val="List Paragraph"/>
    <w:basedOn w:val="Normal"/>
    <w:uiPriority w:val="34"/>
    <w:qFormat/>
    <w:rsid w:val="00B65DB5"/>
    <w:pPr>
      <w:ind w:left="720"/>
      <w:contextualSpacing/>
    </w:pPr>
  </w:style>
  <w:style w:type="table" w:customStyle="1" w:styleId="Tabladecuadrcula5oscura-nfasis31">
    <w:name w:val="Tabla de cuadrícula 5 oscura - Énfasis 31"/>
    <w:basedOn w:val="Tablanormal"/>
    <w:uiPriority w:val="50"/>
    <w:rsid w:val="00B65D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Tabladecuadrcula4-nfasis41">
    <w:name w:val="Tabla de cuadrícula 4 - Énfasis 41"/>
    <w:basedOn w:val="Tablanormal"/>
    <w:uiPriority w:val="49"/>
    <w:rsid w:val="00C53024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41">
    <w:name w:val="Tabla de cuadrícula 1 clara - Énfasis 41"/>
    <w:basedOn w:val="Tablanormal"/>
    <w:uiPriority w:val="46"/>
    <w:rsid w:val="00A40E25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delmarcadordeposicin">
    <w:name w:val="Placeholder Text"/>
    <w:basedOn w:val="Fuentedeprrafopredeter"/>
    <w:uiPriority w:val="99"/>
    <w:semiHidden/>
    <w:rsid w:val="00CE437F"/>
    <w:rPr>
      <w:color w:val="808080"/>
    </w:rPr>
  </w:style>
  <w:style w:type="character" w:customStyle="1" w:styleId="Estilo1">
    <w:name w:val="Estilo1"/>
    <w:basedOn w:val="Fuentedeprrafopredeter"/>
    <w:uiPriority w:val="1"/>
    <w:rsid w:val="00664513"/>
  </w:style>
  <w:style w:type="table" w:customStyle="1" w:styleId="Tabladelista3-nfasis41">
    <w:name w:val="Tabla de lista 3 - Énfasis 41"/>
    <w:basedOn w:val="Tablanormal"/>
    <w:uiPriority w:val="48"/>
    <w:rsid w:val="00A0652C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Tabladelista5oscura-nfasis41">
    <w:name w:val="Tabla de lista 5 oscura - Énfasis 41"/>
    <w:basedOn w:val="Tablanormal"/>
    <w:uiPriority w:val="50"/>
    <w:rsid w:val="00A0652C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normal51">
    <w:name w:val="Tabla normal 51"/>
    <w:basedOn w:val="Tablanormal"/>
    <w:uiPriority w:val="45"/>
    <w:rsid w:val="00C84B9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4-nfasis31">
    <w:name w:val="Tabla de cuadrícula 4 - Énfasis 31"/>
    <w:basedOn w:val="Tablanormal"/>
    <w:uiPriority w:val="49"/>
    <w:rsid w:val="000F053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tulo">
    <w:name w:val="Title"/>
    <w:basedOn w:val="Normal"/>
    <w:next w:val="Normal"/>
    <w:link w:val="TtuloCar"/>
    <w:qFormat/>
    <w:rsid w:val="000F053A"/>
    <w:pPr>
      <w:widowControl w:val="0"/>
      <w:jc w:val="center"/>
    </w:pPr>
    <w:rPr>
      <w:rFonts w:cs="Times New Roman"/>
      <w:b/>
      <w:sz w:val="36"/>
      <w:szCs w:val="20"/>
      <w:lang w:eastAsia="en-US"/>
    </w:rPr>
  </w:style>
  <w:style w:type="character" w:customStyle="1" w:styleId="TtuloCar">
    <w:name w:val="Título Car"/>
    <w:basedOn w:val="Fuentedeprrafopredeter"/>
    <w:link w:val="Ttulo"/>
    <w:rsid w:val="000F053A"/>
    <w:rPr>
      <w:rFonts w:ascii="Arial" w:hAnsi="Arial"/>
      <w:b/>
      <w:sz w:val="36"/>
      <w:lang w:val="es-ES" w:eastAsia="en-US"/>
    </w:rPr>
  </w:style>
  <w:style w:type="paragraph" w:customStyle="1" w:styleId="Tabletext">
    <w:name w:val="Tabletext"/>
    <w:basedOn w:val="Normal"/>
    <w:rsid w:val="000F053A"/>
    <w:pPr>
      <w:keepLines/>
      <w:widowControl w:val="0"/>
      <w:spacing w:after="120" w:line="240" w:lineRule="atLeast"/>
    </w:pPr>
    <w:rPr>
      <w:rFonts w:ascii="Times New Roman" w:hAnsi="Times New Roman" w:cs="Times New Roman"/>
      <w:szCs w:val="20"/>
      <w:lang w:eastAsia="en-US"/>
    </w:rPr>
  </w:style>
  <w:style w:type="character" w:customStyle="1" w:styleId="EncabezadoCar">
    <w:name w:val="Encabezado Car"/>
    <w:link w:val="Encabezado"/>
    <w:rsid w:val="00340A74"/>
    <w:rPr>
      <w:rFonts w:ascii="Arial" w:hAnsi="Arial" w:cs="Arial"/>
      <w:szCs w:val="24"/>
      <w:lang w:val="es-ES" w:eastAsia="es-ES"/>
    </w:rPr>
  </w:style>
  <w:style w:type="character" w:customStyle="1" w:styleId="PiedepginaCar">
    <w:name w:val="Pie de página Car"/>
    <w:link w:val="Piedepgina"/>
    <w:rsid w:val="00340A74"/>
    <w:rPr>
      <w:rFonts w:ascii="Arial" w:hAnsi="Arial" w:cs="Arial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BB1E48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DF3A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zp\Desktop\SOLICITUD%20DE%20SERVICI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3F9CF90A3E43AEA90820473C4FF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1FE77-CB4A-4FD9-9AD1-5412D2A18C71}"/>
      </w:docPartPr>
      <w:docPartBody>
        <w:p w:rsidR="00E960DB" w:rsidRDefault="00CE6D99">
          <w:pPr>
            <w:pStyle w:val="973F9CF90A3E43AEA90820473C4FF77E"/>
          </w:pPr>
          <w:r w:rsidRPr="00071D62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B8C7339909E44704A146EA1AE1F3B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707AB-A028-46C5-B4F1-B9D731F50667}"/>
      </w:docPartPr>
      <w:docPartBody>
        <w:p w:rsidR="00E960DB" w:rsidRDefault="00CE6D99">
          <w:pPr>
            <w:pStyle w:val="B8C7339909E44704A146EA1AE1F3B866"/>
          </w:pPr>
          <w:r w:rsidRPr="00071D62">
            <w:rPr>
              <w:rStyle w:val="Textodelmarcadordeposicin"/>
            </w:rPr>
            <w:t>Elija un elemento.</w:t>
          </w:r>
        </w:p>
      </w:docPartBody>
    </w:docPart>
    <w:docPart>
      <w:docPartPr>
        <w:name w:val="19C997A3D58E45308075CD212F8BE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BF2EC-DC6B-4A34-8FA2-11D028A716C8}"/>
      </w:docPartPr>
      <w:docPartBody>
        <w:p w:rsidR="00E960DB" w:rsidRDefault="00CE6D99">
          <w:pPr>
            <w:pStyle w:val="19C997A3D58E45308075CD212F8BEB4A"/>
          </w:pPr>
          <w:r w:rsidRPr="00071D62">
            <w:rPr>
              <w:rStyle w:val="Textodelmarcadordeposicin"/>
            </w:rPr>
            <w:t>Elija un elemento.</w:t>
          </w:r>
        </w:p>
      </w:docPartBody>
    </w:docPart>
    <w:docPart>
      <w:docPartPr>
        <w:name w:val="D01CF6B6F3BA49D79EF8BBA2A0A2F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8D741-7942-4EDF-947A-C928EE18FD30}"/>
      </w:docPartPr>
      <w:docPartBody>
        <w:p w:rsidR="00E960DB" w:rsidRDefault="00CE6D99">
          <w:pPr>
            <w:pStyle w:val="D01CF6B6F3BA49D79EF8BBA2A0A2F1AB"/>
          </w:pPr>
          <w:r w:rsidRPr="00071D62">
            <w:rPr>
              <w:rStyle w:val="Textodelmarcadordeposicin"/>
            </w:rPr>
            <w:t>Elija un elemento.</w:t>
          </w:r>
        </w:p>
      </w:docPartBody>
    </w:docPart>
    <w:docPart>
      <w:docPartPr>
        <w:name w:val="51D9AB1EF88D4AC28B89673C8C148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C1723-6EC4-4AA5-966A-90838A4F3D64}"/>
      </w:docPartPr>
      <w:docPartBody>
        <w:p w:rsidR="00E960DB" w:rsidRDefault="00CE6D99">
          <w:pPr>
            <w:pStyle w:val="51D9AB1EF88D4AC28B89673C8C1489EE"/>
          </w:pPr>
          <w:r w:rsidRPr="00E925BC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6D99"/>
    <w:rsid w:val="00366C1E"/>
    <w:rsid w:val="004272DC"/>
    <w:rsid w:val="00571EC3"/>
    <w:rsid w:val="005D04B5"/>
    <w:rsid w:val="006C4B53"/>
    <w:rsid w:val="006E5DFB"/>
    <w:rsid w:val="00753143"/>
    <w:rsid w:val="007F3594"/>
    <w:rsid w:val="008F3DAB"/>
    <w:rsid w:val="00A2697D"/>
    <w:rsid w:val="00A711CB"/>
    <w:rsid w:val="00BE3E1D"/>
    <w:rsid w:val="00BF3E5A"/>
    <w:rsid w:val="00C648F8"/>
    <w:rsid w:val="00CE6D99"/>
    <w:rsid w:val="00D000AF"/>
    <w:rsid w:val="00D933FE"/>
    <w:rsid w:val="00E9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973F9CF90A3E43AEA90820473C4FF77E">
    <w:name w:val="973F9CF90A3E43AEA90820473C4FF77E"/>
  </w:style>
  <w:style w:type="paragraph" w:customStyle="1" w:styleId="B8C7339909E44704A146EA1AE1F3B866">
    <w:name w:val="B8C7339909E44704A146EA1AE1F3B866"/>
  </w:style>
  <w:style w:type="paragraph" w:customStyle="1" w:styleId="19C997A3D58E45308075CD212F8BEB4A">
    <w:name w:val="19C997A3D58E45308075CD212F8BEB4A"/>
  </w:style>
  <w:style w:type="paragraph" w:customStyle="1" w:styleId="D01CF6B6F3BA49D79EF8BBA2A0A2F1AB">
    <w:name w:val="D01CF6B6F3BA49D79EF8BBA2A0A2F1AB"/>
  </w:style>
  <w:style w:type="paragraph" w:customStyle="1" w:styleId="51D9AB1EF88D4AC28B89673C8C1489EE">
    <w:name w:val="51D9AB1EF88D4AC28B89673C8C1489EE"/>
  </w:style>
  <w:style w:type="paragraph" w:customStyle="1" w:styleId="92EB6083D52449DA8DE81CB074E2D046">
    <w:name w:val="92EB6083D52449DA8DE81CB074E2D046"/>
  </w:style>
  <w:style w:type="paragraph" w:customStyle="1" w:styleId="C87307F69EB94E86A0F303A251891ADF">
    <w:name w:val="C87307F69EB94E86A0F303A251891ADF"/>
  </w:style>
  <w:style w:type="paragraph" w:customStyle="1" w:styleId="04BF75B191C14A91BD87EFDD0D1BF361">
    <w:name w:val="04BF75B191C14A91BD87EFDD0D1BF361"/>
  </w:style>
  <w:style w:type="paragraph" w:customStyle="1" w:styleId="CFE34691FC7D427687019DD6E6196F14">
    <w:name w:val="CFE34691FC7D427687019DD6E6196F14"/>
  </w:style>
  <w:style w:type="paragraph" w:customStyle="1" w:styleId="DEC332621EF44AA091B6E258D3850120">
    <w:name w:val="DEC332621EF44AA091B6E258D3850120"/>
  </w:style>
  <w:style w:type="paragraph" w:customStyle="1" w:styleId="9AA5001259C64CF2A2F42224E4CE41E1">
    <w:name w:val="9AA5001259C64CF2A2F42224E4CE41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SOLICITUD DE SERVICIO.dotx</Template>
  <TotalTime>21</TotalTime>
  <Pages>1</Pages>
  <Words>162</Words>
  <Characters>891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SOLICITUD DE SERVICIO</vt:lpstr>
      <vt:lpstr>SOLICITUD DE SERVICIO</vt:lpstr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SERVICIO</dc:title>
  <dc:creator>Clarisa Esperanza Alza Ocampo</dc:creator>
  <cp:lastModifiedBy>Gilberth Edgard Contreras Velasquez</cp:lastModifiedBy>
  <cp:revision>5</cp:revision>
  <cp:lastPrinted>2015-06-19T15:55:00Z</cp:lastPrinted>
  <dcterms:created xsi:type="dcterms:W3CDTF">2020-07-30T18:04:00Z</dcterms:created>
  <dcterms:modified xsi:type="dcterms:W3CDTF">2020-09-17T17:03:00Z</dcterms:modified>
</cp:coreProperties>
</file>