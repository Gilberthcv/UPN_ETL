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>Solicitud N°: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130BA2BB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1-04-21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553632">
            <w:rPr>
              <w:b/>
              <w:lang w:val="es-PE"/>
            </w:rPr>
            <w:t>miércoles, 21 de Abril de 2021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4E4DB443" w:rsidR="00D97EC9" w:rsidRPr="00643220" w:rsidRDefault="00B60430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B60430">
              <w:rPr>
                <w:rFonts w:ascii="Times New Roman" w:hAnsi="Times New Roman" w:cs="Times New Roman"/>
                <w:sz w:val="22"/>
                <w:szCs w:val="20"/>
              </w:rPr>
              <w:t>Carla Arias Schreiber Ulloa</w:t>
            </w:r>
          </w:p>
        </w:tc>
        <w:tc>
          <w:tcPr>
            <w:tcW w:w="4390" w:type="dxa"/>
          </w:tcPr>
          <w:p w14:paraId="5ADA29AA" w14:textId="37753ED7" w:rsidR="00D97EC9" w:rsidRDefault="008161D1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Gilberth Contreras Velasquez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753581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709ACC77" w:rsidR="00C53024" w:rsidRPr="00D85C9C" w:rsidRDefault="00753581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1-04-21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553632">
                  <w:rPr>
                    <w:szCs w:val="20"/>
                    <w:lang w:val="es-PE"/>
                  </w:rPr>
                  <w:t>21/04/2021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753581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753581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288EA9BB" w:rsidR="005C6FAB" w:rsidRPr="00910C0F" w:rsidRDefault="00B3612C" w:rsidP="00E63BAF">
            <w:pPr>
              <w:rPr>
                <w:sz w:val="22"/>
              </w:rPr>
            </w:pPr>
            <w:r>
              <w:rPr>
                <w:sz w:val="22"/>
              </w:rPr>
              <w:t xml:space="preserve">Crear tabla y </w:t>
            </w:r>
            <w:r w:rsidR="000E6E80" w:rsidRPr="000E6E80">
              <w:rPr>
                <w:sz w:val="22"/>
              </w:rPr>
              <w:t>vista</w:t>
            </w:r>
            <w:r>
              <w:rPr>
                <w:sz w:val="22"/>
              </w:rPr>
              <w:t xml:space="preserve"> PS_FACTURACION, PS_ANULACION</w:t>
            </w:r>
            <w:r w:rsidR="000E6E80" w:rsidRPr="000E6E80">
              <w:rPr>
                <w:sz w:val="22"/>
              </w:rPr>
              <w:t xml:space="preserve"> en snowflake</w:t>
            </w:r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36148452" w:rsidR="00FC1888" w:rsidRPr="00F22857" w:rsidRDefault="000E6E80" w:rsidP="000C70FA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0E6E80">
              <w:rPr>
                <w:sz w:val="22"/>
              </w:rPr>
              <w:t>e solicita crear nueva</w:t>
            </w:r>
            <w:r w:rsidR="00B3612C">
              <w:rPr>
                <w:sz w:val="22"/>
              </w:rPr>
              <w:t>s tablas y vistas PS_FACTURACION, PS_ANULACION</w:t>
            </w:r>
            <w:r w:rsidRPr="000E6E80">
              <w:rPr>
                <w:sz w:val="22"/>
              </w:rPr>
              <w:t xml:space="preserve"> en snowflake, para usarlo en </w:t>
            </w:r>
            <w:r w:rsidR="00B3612C">
              <w:rPr>
                <w:sz w:val="22"/>
              </w:rPr>
              <w:t>la</w:t>
            </w:r>
            <w:r w:rsidRPr="000E6E80">
              <w:rPr>
                <w:sz w:val="22"/>
              </w:rPr>
              <w:t xml:space="preserve"> reporte</w:t>
            </w:r>
            <w:r w:rsidR="00B3612C">
              <w:rPr>
                <w:sz w:val="22"/>
              </w:rPr>
              <w:t>ria de</w:t>
            </w:r>
            <w:r w:rsidRPr="000E6E80">
              <w:rPr>
                <w:sz w:val="22"/>
              </w:rPr>
              <w:t xml:space="preserve"> cognos </w:t>
            </w:r>
            <w:r w:rsidR="00B3612C">
              <w:rPr>
                <w:sz w:val="22"/>
              </w:rPr>
              <w:t>y de tableau</w:t>
            </w:r>
            <w:r w:rsidR="00A7498B"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>Incluir cualquier otra información que pueda ser útil para la evaluación, o dimensionamiento del proyecto, así como para un mejor entendimiento del mismo.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7E571537" w:rsidR="00074A1E" w:rsidRPr="00740636" w:rsidRDefault="00B60430" w:rsidP="00074A1E">
            <w:pPr>
              <w:jc w:val="center"/>
              <w:rPr>
                <w:sz w:val="22"/>
              </w:rPr>
            </w:pPr>
            <w:r w:rsidRPr="00B60430">
              <w:rPr>
                <w:sz w:val="22"/>
              </w:rPr>
              <w:t>Carla Arias Schreiber Ulloa</w:t>
            </w:r>
          </w:p>
        </w:tc>
        <w:tc>
          <w:tcPr>
            <w:tcW w:w="2909" w:type="dxa"/>
          </w:tcPr>
          <w:p w14:paraId="4AA74B44" w14:textId="6542FB13" w:rsidR="00074A1E" w:rsidRPr="00F7386A" w:rsidRDefault="00B60430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B60430">
              <w:rPr>
                <w:sz w:val="22"/>
              </w:rPr>
              <w:t>Carla Arias Schreiber Ulloa</w:t>
            </w:r>
          </w:p>
        </w:tc>
        <w:tc>
          <w:tcPr>
            <w:tcW w:w="2911" w:type="dxa"/>
          </w:tcPr>
          <w:p w14:paraId="7580EAF6" w14:textId="64E70307" w:rsidR="00074A1E" w:rsidRPr="00740636" w:rsidRDefault="003E7657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Gilberth</w:t>
            </w:r>
            <w:r w:rsidR="00CC6F8C">
              <w:rPr>
                <w:b w:val="0"/>
                <w:sz w:val="22"/>
              </w:rPr>
              <w:t xml:space="preserve"> Contreras Velasquez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D545" w14:textId="77777777" w:rsidR="00753581" w:rsidRDefault="00753581">
      <w:r>
        <w:separator/>
      </w:r>
    </w:p>
  </w:endnote>
  <w:endnote w:type="continuationSeparator" w:id="0">
    <w:p w14:paraId="46686B5C" w14:textId="77777777" w:rsidR="00753581" w:rsidRDefault="0075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7934" w14:textId="77777777" w:rsidR="00753581" w:rsidRDefault="00753581">
      <w:r>
        <w:separator/>
      </w:r>
    </w:p>
  </w:footnote>
  <w:footnote w:type="continuationSeparator" w:id="0">
    <w:p w14:paraId="6CE82D6F" w14:textId="77777777" w:rsidR="00753581" w:rsidRDefault="00753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753581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P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E6E80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2A8C"/>
    <w:rsid w:val="002B703C"/>
    <w:rsid w:val="002B71E7"/>
    <w:rsid w:val="002C1CFF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E7657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53632"/>
    <w:rsid w:val="00562598"/>
    <w:rsid w:val="00581B1C"/>
    <w:rsid w:val="005A7197"/>
    <w:rsid w:val="005C6FAB"/>
    <w:rsid w:val="00603F3B"/>
    <w:rsid w:val="0063042D"/>
    <w:rsid w:val="00632E6F"/>
    <w:rsid w:val="00643220"/>
    <w:rsid w:val="0065683D"/>
    <w:rsid w:val="00664513"/>
    <w:rsid w:val="006C7E31"/>
    <w:rsid w:val="006D37BC"/>
    <w:rsid w:val="006E7FAF"/>
    <w:rsid w:val="006F213E"/>
    <w:rsid w:val="006F2F2A"/>
    <w:rsid w:val="006F7F3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3581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1D1"/>
    <w:rsid w:val="008162C2"/>
    <w:rsid w:val="00845BD0"/>
    <w:rsid w:val="00851BCF"/>
    <w:rsid w:val="0086127D"/>
    <w:rsid w:val="008669F4"/>
    <w:rsid w:val="008720D1"/>
    <w:rsid w:val="00894497"/>
    <w:rsid w:val="008A6F1F"/>
    <w:rsid w:val="008B3C9A"/>
    <w:rsid w:val="008D5124"/>
    <w:rsid w:val="008E4980"/>
    <w:rsid w:val="008F0F8E"/>
    <w:rsid w:val="0091099B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347A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3612C"/>
    <w:rsid w:val="00B42E1A"/>
    <w:rsid w:val="00B434F0"/>
    <w:rsid w:val="00B56640"/>
    <w:rsid w:val="00B6043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C070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6F8C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76FCA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0E27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18565E"/>
    <w:rsid w:val="00366C1E"/>
    <w:rsid w:val="004272DC"/>
    <w:rsid w:val="00513499"/>
    <w:rsid w:val="00571EC3"/>
    <w:rsid w:val="005D04B5"/>
    <w:rsid w:val="006C239A"/>
    <w:rsid w:val="006C4B53"/>
    <w:rsid w:val="006E5DFB"/>
    <w:rsid w:val="007415F8"/>
    <w:rsid w:val="00753143"/>
    <w:rsid w:val="007F3594"/>
    <w:rsid w:val="008F3DAB"/>
    <w:rsid w:val="009251CE"/>
    <w:rsid w:val="00974324"/>
    <w:rsid w:val="009C1FE6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  <w:rsid w:val="00E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113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E. Contreras Velasquez</cp:lastModifiedBy>
  <cp:revision>15</cp:revision>
  <cp:lastPrinted>2015-06-19T15:55:00Z</cp:lastPrinted>
  <dcterms:created xsi:type="dcterms:W3CDTF">2020-07-30T18:04:00Z</dcterms:created>
  <dcterms:modified xsi:type="dcterms:W3CDTF">2021-04-22T00:03:00Z</dcterms:modified>
</cp:coreProperties>
</file>